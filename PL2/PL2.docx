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C45F" w14:textId="26CBB54A" w:rsidR="00555923" w:rsidRPr="00AE73BE" w:rsidRDefault="00AE3EE8" w:rsidP="00555923">
      <w:pPr>
        <w:spacing w:after="0" w:line="240" w:lineRule="auto"/>
        <w:outlineLvl w:val="0"/>
        <w:rPr>
          <w:color w:val="775F55"/>
          <w:sz w:val="52"/>
          <w:szCs w:val="72"/>
        </w:rPr>
      </w:pPr>
      <w:r>
        <w:rPr>
          <w:color w:val="775F55"/>
          <w:sz w:val="52"/>
          <w:szCs w:val="72"/>
        </w:rPr>
        <w:softHyphen/>
      </w:r>
      <w:r>
        <w:rPr>
          <w:color w:val="775F55"/>
          <w:sz w:val="52"/>
          <w:szCs w:val="72"/>
        </w:rPr>
        <w:softHyphen/>
      </w:r>
      <w:r w:rsidR="00E30A91">
        <w:rPr>
          <w:color w:val="775F55"/>
          <w:sz w:val="52"/>
          <w:szCs w:val="72"/>
        </w:rPr>
        <w:t>PL2</w:t>
      </w:r>
      <w:r w:rsidR="00555923" w:rsidRPr="00AE73BE">
        <w:rPr>
          <w:color w:val="775F55"/>
          <w:sz w:val="52"/>
          <w:szCs w:val="72"/>
        </w:rPr>
        <w:t xml:space="preserve"> (</w:t>
      </w:r>
      <w:r w:rsidR="00E30A91">
        <w:rPr>
          <w:color w:val="775F55"/>
          <w:sz w:val="52"/>
          <w:szCs w:val="72"/>
        </w:rPr>
        <w:t>GP4)</w:t>
      </w:r>
    </w:p>
    <w:p w14:paraId="7FAE37FD" w14:textId="77777777" w:rsidR="00555923" w:rsidRDefault="00555923" w:rsidP="00555923">
      <w:pPr>
        <w:spacing w:after="0" w:line="240" w:lineRule="auto"/>
        <w:outlineLvl w:val="0"/>
        <w:rPr>
          <w:b/>
        </w:rPr>
      </w:pPr>
      <w:r>
        <w:rPr>
          <w:color w:val="775F55"/>
          <w:sz w:val="56"/>
          <w:szCs w:val="72"/>
        </w:rPr>
        <w:t xml:space="preserve"> </w:t>
      </w:r>
    </w:p>
    <w:p w14:paraId="59A6F00D" w14:textId="433BC165" w:rsidR="00555923" w:rsidRDefault="00555923" w:rsidP="00555923">
      <w:pPr>
        <w:rPr>
          <w:b/>
        </w:rPr>
      </w:pPr>
      <w:r w:rsidRPr="003E05D2">
        <w:rPr>
          <w:b/>
        </w:rPr>
        <w:t>Nombres:</w:t>
      </w:r>
      <w:r w:rsidR="00DD31F7">
        <w:rPr>
          <w:b/>
        </w:rPr>
        <w:t xml:space="preserve"> Álvaro Camacho Martín, Ainara García </w:t>
      </w:r>
      <w:proofErr w:type="spellStart"/>
      <w:r w:rsidR="00DD31F7">
        <w:rPr>
          <w:b/>
        </w:rPr>
        <w:t>García</w:t>
      </w:r>
      <w:proofErr w:type="spellEnd"/>
      <w:r w:rsidR="00DD31F7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E05D2">
        <w:rPr>
          <w:b/>
        </w:rPr>
        <w:t>Puesto:</w:t>
      </w:r>
      <w:r w:rsidR="00DD31F7">
        <w:rPr>
          <w:b/>
        </w:rPr>
        <w:t>05</w:t>
      </w:r>
      <w:r>
        <w:rPr>
          <w:b/>
        </w:rPr>
        <w:tab/>
      </w:r>
      <w:r>
        <w:rPr>
          <w:b/>
        </w:rPr>
        <w:tab/>
      </w:r>
      <w:r w:rsidR="00AE3EE8">
        <w:rPr>
          <w:b/>
        </w:rPr>
        <w:softHyphen/>
      </w:r>
      <w:r>
        <w:rPr>
          <w:b/>
        </w:rPr>
        <w:t xml:space="preserve">Grupo: </w:t>
      </w:r>
      <w:r w:rsidR="00DD31F7">
        <w:rPr>
          <w:b/>
        </w:rPr>
        <w:t>1</w:t>
      </w:r>
    </w:p>
    <w:p w14:paraId="74540866" w14:textId="77777777" w:rsidR="00AE73BE" w:rsidRDefault="00AE73BE" w:rsidP="00555923">
      <w:pPr>
        <w:rPr>
          <w:b/>
        </w:rPr>
      </w:pPr>
    </w:p>
    <w:p w14:paraId="56D31D8D" w14:textId="77777777" w:rsidR="00555923" w:rsidRPr="003E05D2" w:rsidRDefault="00555923" w:rsidP="00555923">
      <w:pPr>
        <w:spacing w:after="120" w:line="240" w:lineRule="auto"/>
        <w:outlineLvl w:val="0"/>
        <w:rPr>
          <w:caps/>
          <w:color w:val="775F55"/>
          <w:sz w:val="32"/>
          <w:szCs w:val="32"/>
        </w:rPr>
      </w:pPr>
      <w:r>
        <w:rPr>
          <w:b/>
        </w:rPr>
        <w:t>1. CONFIGURACIÓN OSPF BÁSICA</w:t>
      </w:r>
    </w:p>
    <w:p w14:paraId="25999147" w14:textId="08239F0E" w:rsidR="00555923" w:rsidRPr="00F66A21" w:rsidRDefault="00FB464A" w:rsidP="00F66A21">
      <w:pPr>
        <w:numPr>
          <w:ilvl w:val="1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 xml:space="preserve">Indique las tablas de rutas correspondientes a los tres routers configurados (R1, R2 y R3). Existe conectividad entre las redes 1.0.0.0/24 y la 2.0.0.0/24? </w:t>
      </w:r>
      <w:r w:rsidR="00F5483E">
        <w:rPr>
          <w:rFonts w:cs="Courier New"/>
          <w:szCs w:val="24"/>
        </w:rPr>
        <w:t>¿Cuál sería el camino seguido por los paquetes IP intercambiados entre ambas redes?</w:t>
      </w:r>
      <w:r>
        <w:rPr>
          <w:rFonts w:cs="Courier New"/>
          <w:szCs w:val="24"/>
        </w:rPr>
        <w:t xml:space="preserve"> </w:t>
      </w:r>
      <w:r w:rsidR="00885F2D">
        <w:rPr>
          <w:rFonts w:cs="Courier New"/>
          <w:szCs w:val="24"/>
        </w:rPr>
        <w:t xml:space="preserve">Compruebe lo anterior ejecutando el comando </w:t>
      </w:r>
      <w:proofErr w:type="spellStart"/>
      <w:r w:rsidR="00885F2D">
        <w:rPr>
          <w:rFonts w:cs="Courier New"/>
          <w:szCs w:val="24"/>
        </w:rPr>
        <w:t>tracert</w:t>
      </w:r>
      <w:proofErr w:type="spellEnd"/>
      <w:r w:rsidR="00885F2D">
        <w:rPr>
          <w:rFonts w:cs="Courier New"/>
          <w:szCs w:val="24"/>
        </w:rPr>
        <w:t xml:space="preserve"> entre el PC1 y PC2 (IP 2.0.0.2). Justifique la respuesta.</w:t>
      </w:r>
    </w:p>
    <w:p w14:paraId="0E16C885" w14:textId="04E60E30" w:rsidR="00DA3B2C" w:rsidRDefault="000B4293" w:rsidP="000B429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 xml:space="preserve">                     R1                                               R2                                           R3</w:t>
      </w:r>
    </w:p>
    <w:p w14:paraId="0209AF7A" w14:textId="58ACDE8F" w:rsidR="00555923" w:rsidRDefault="00F66A21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rPr>
          <w:noProof/>
        </w:rPr>
        <w:drawing>
          <wp:inline distT="0" distB="0" distL="0" distR="0" wp14:anchorId="4CB0AC22" wp14:editId="0763772E">
            <wp:extent cx="1851660" cy="1591460"/>
            <wp:effectExtent l="0" t="0" r="254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 rotWithShape="1">
                    <a:blip r:embed="rId10"/>
                    <a:srcRect t="4883" r="71113"/>
                    <a:stretch/>
                  </pic:blipFill>
                  <pic:spPr bwMode="auto">
                    <a:xfrm>
                      <a:off x="0" y="0"/>
                      <a:ext cx="1890384" cy="1624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3B2C">
        <w:rPr>
          <w:noProof/>
        </w:rPr>
        <w:drawing>
          <wp:inline distT="0" distB="0" distL="0" distR="0" wp14:anchorId="090D66E0" wp14:editId="1FE72184">
            <wp:extent cx="1703070" cy="1538706"/>
            <wp:effectExtent l="0" t="0" r="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 rotWithShape="1">
                    <a:blip r:embed="rId10"/>
                    <a:srcRect l="64996" r="6113"/>
                    <a:stretch/>
                  </pic:blipFill>
                  <pic:spPr bwMode="auto">
                    <a:xfrm>
                      <a:off x="0" y="0"/>
                      <a:ext cx="1744033" cy="157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3B2C">
        <w:rPr>
          <w:noProof/>
        </w:rPr>
        <w:drawing>
          <wp:inline distT="0" distB="0" distL="0" distR="0" wp14:anchorId="7AE2F61A" wp14:editId="7B7A085A">
            <wp:extent cx="2125177" cy="1632189"/>
            <wp:effectExtent l="0" t="0" r="0" b="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 rotWithShape="1">
                    <a:blip r:embed="rId10"/>
                    <a:srcRect l="30375" r="35639"/>
                    <a:stretch/>
                  </pic:blipFill>
                  <pic:spPr bwMode="auto">
                    <a:xfrm>
                      <a:off x="0" y="0"/>
                      <a:ext cx="2171779" cy="166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D69E9" w14:textId="7209006B" w:rsidR="00DA3B2C" w:rsidRDefault="00DA3B2C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76328BE9" w14:textId="4A911138" w:rsidR="00DA3B2C" w:rsidRDefault="00DA3B2C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489D9DC8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78148AD0" w14:textId="77777777" w:rsidR="00F66A21" w:rsidRDefault="00F66A21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>Sí existe conectividad.</w:t>
      </w:r>
    </w:p>
    <w:p w14:paraId="287CA84B" w14:textId="1530E7DE" w:rsidR="00DA3B2C" w:rsidRDefault="00F66A21" w:rsidP="00DA3B2C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 xml:space="preserve"> El camino es: PC1-R1-R3-R2-PC2.</w:t>
      </w:r>
      <w:r w:rsidR="00DA3B2C">
        <w:t xml:space="preserve"> Se elige este camino porque es el que tiene menor coste a pesar de atravesar más routers y ser menos directo. (El coste directo R1-R2 es 195 y R1-R3-R2 es 192).</w:t>
      </w:r>
    </w:p>
    <w:p w14:paraId="32058670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1903357B" w14:textId="3EC8F87D" w:rsidR="00555923" w:rsidRDefault="00F425BB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rPr>
          <w:noProof/>
        </w:rPr>
        <w:drawing>
          <wp:inline distT="0" distB="0" distL="0" distR="0" wp14:anchorId="3EF1AC0D" wp14:editId="4CD735DF">
            <wp:extent cx="3327400" cy="1092200"/>
            <wp:effectExtent l="0" t="0" r="0" b="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6B67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22501F58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76CF2D09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04FFA9B6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5F1E4CE9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28795D6A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6DE56931" w14:textId="77777777" w:rsidR="00F66A21" w:rsidRPr="00F66A21" w:rsidRDefault="00F66A21" w:rsidP="00F66A21">
      <w:pPr>
        <w:ind w:left="390"/>
        <w:rPr>
          <w:rFonts w:cs="Courier New"/>
          <w:szCs w:val="24"/>
        </w:rPr>
      </w:pPr>
    </w:p>
    <w:p w14:paraId="70C7337D" w14:textId="760346C7" w:rsidR="00F66A21" w:rsidRDefault="00F66A21" w:rsidP="00F66A21">
      <w:pPr>
        <w:ind w:left="390"/>
        <w:rPr>
          <w:rFonts w:cs="Courier New"/>
          <w:szCs w:val="24"/>
        </w:rPr>
      </w:pPr>
    </w:p>
    <w:p w14:paraId="76BF36FA" w14:textId="77777777" w:rsidR="000B4293" w:rsidRPr="00F66A21" w:rsidRDefault="000B4293" w:rsidP="00F66A21">
      <w:pPr>
        <w:ind w:left="390"/>
        <w:rPr>
          <w:rFonts w:cs="Courier New"/>
          <w:szCs w:val="24"/>
        </w:rPr>
      </w:pPr>
    </w:p>
    <w:p w14:paraId="54C18D22" w14:textId="77777777" w:rsidR="00F66A21" w:rsidRDefault="00F66A21" w:rsidP="000B4293">
      <w:pPr>
        <w:rPr>
          <w:rFonts w:cs="Courier New"/>
          <w:szCs w:val="24"/>
        </w:rPr>
      </w:pPr>
    </w:p>
    <w:p w14:paraId="53016C05" w14:textId="1B8EEA5C" w:rsidR="00555923" w:rsidRPr="00555923" w:rsidRDefault="00D5133D" w:rsidP="00433867">
      <w:pPr>
        <w:numPr>
          <w:ilvl w:val="1"/>
          <w:numId w:val="9"/>
        </w:numPr>
        <w:rPr>
          <w:rFonts w:cs="Courier New"/>
          <w:szCs w:val="24"/>
        </w:rPr>
      </w:pPr>
      <w:r w:rsidRPr="00D5133D">
        <w:rPr>
          <w:rFonts w:cs="Courier New"/>
          <w:szCs w:val="24"/>
          <w:lang w:val="es-ES_tradnl"/>
        </w:rPr>
        <w:lastRenderedPageBreak/>
        <w:t>Repita</w:t>
      </w:r>
      <w:r>
        <w:rPr>
          <w:rFonts w:cs="Courier New"/>
          <w:szCs w:val="24"/>
          <w:lang w:val="es-ES_tradnl"/>
        </w:rPr>
        <w:t xml:space="preserve"> lo indicado en el punto 1.1 con la</w:t>
      </w:r>
      <w:r w:rsidR="00555923">
        <w:rPr>
          <w:rFonts w:cs="Courier New"/>
          <w:szCs w:val="24"/>
          <w:lang w:val="es-ES_tradnl"/>
        </w:rPr>
        <w:t xml:space="preserve"> interfaz serie 0/0 del </w:t>
      </w:r>
      <w:proofErr w:type="spellStart"/>
      <w:r w:rsidR="00555923">
        <w:rPr>
          <w:rFonts w:cs="Courier New"/>
          <w:szCs w:val="24"/>
          <w:lang w:val="es-ES_tradnl"/>
        </w:rPr>
        <w:t>router</w:t>
      </w:r>
      <w:proofErr w:type="spellEnd"/>
      <w:r w:rsidR="00555923">
        <w:rPr>
          <w:rFonts w:cs="Courier New"/>
          <w:szCs w:val="24"/>
          <w:lang w:val="es-ES_tradnl"/>
        </w:rPr>
        <w:t xml:space="preserve"> 1 (R1) inhabilitado.</w:t>
      </w:r>
    </w:p>
    <w:p w14:paraId="2045E1EF" w14:textId="018ED514" w:rsidR="000D6764" w:rsidRDefault="000B4293" w:rsidP="000B4293">
      <w:pPr>
        <w:pStyle w:val="ColorfulList-Accent1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90"/>
      </w:pPr>
      <w:r>
        <w:t xml:space="preserve">Al inhabilitar esa interfaz elegirá el único camino disponible, el directo entre R1-R2. </w:t>
      </w:r>
    </w:p>
    <w:p w14:paraId="4BE92C88" w14:textId="77777777" w:rsidR="000B4293" w:rsidRDefault="000B4293" w:rsidP="000B4293">
      <w:pPr>
        <w:pStyle w:val="ColorfulList-Accent1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90"/>
      </w:pPr>
    </w:p>
    <w:p w14:paraId="42E825B5" w14:textId="6985C526" w:rsidR="00555923" w:rsidRDefault="00F425BB" w:rsidP="000B4293">
      <w:pPr>
        <w:pStyle w:val="ColorfulList-Accent1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90"/>
      </w:pPr>
      <w:r>
        <w:t>PC1-R1-R2-PC2</w:t>
      </w:r>
      <w:r w:rsidR="000B4293">
        <w:t>.</w:t>
      </w:r>
    </w:p>
    <w:p w14:paraId="01E28144" w14:textId="77777777" w:rsidR="000B4293" w:rsidRDefault="000B4293" w:rsidP="000B4293">
      <w:pPr>
        <w:pStyle w:val="ColorfulList-Accent1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90"/>
      </w:pPr>
    </w:p>
    <w:p w14:paraId="7496F3F1" w14:textId="31AC69DB" w:rsidR="000B4293" w:rsidRPr="000B4293" w:rsidRDefault="00F425BB" w:rsidP="000B4293">
      <w:pPr>
        <w:pStyle w:val="ColorfulList-Accent1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90"/>
      </w:pPr>
      <w:r w:rsidRPr="00F425BB">
        <w:rPr>
          <w:noProof/>
        </w:rPr>
        <w:drawing>
          <wp:inline distT="0" distB="0" distL="0" distR="0" wp14:anchorId="1EFBF3AD" wp14:editId="42BFEF91">
            <wp:extent cx="3327400" cy="1092200"/>
            <wp:effectExtent l="0" t="0" r="0" b="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C3E9" w14:textId="77777777" w:rsidR="000B4293" w:rsidRDefault="000B4293" w:rsidP="000B4293">
      <w:pPr>
        <w:ind w:left="390"/>
        <w:rPr>
          <w:rFonts w:cs="Courier New"/>
          <w:szCs w:val="24"/>
        </w:rPr>
      </w:pPr>
    </w:p>
    <w:p w14:paraId="49E46B77" w14:textId="2C9A4397" w:rsidR="00BE41F8" w:rsidRPr="00555923" w:rsidRDefault="00555923" w:rsidP="00433867">
      <w:pPr>
        <w:numPr>
          <w:ilvl w:val="1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 xml:space="preserve">Calcule </w:t>
      </w:r>
      <w:r w:rsidR="00BE41F8">
        <w:rPr>
          <w:rFonts w:cs="Courier New"/>
          <w:szCs w:val="24"/>
          <w:lang w:val="es-ES_tradnl"/>
        </w:rPr>
        <w:t xml:space="preserve">el valor que debe tener el coste del enlace R1 – R3 para que el coste de la ruta </w:t>
      </w:r>
      <w:r w:rsidR="00DB2EAE">
        <w:rPr>
          <w:rFonts w:cs="Courier New"/>
          <w:szCs w:val="24"/>
          <w:lang w:val="es-ES_tradnl"/>
        </w:rPr>
        <w:t xml:space="preserve">   R2 – R3 – R1 </w:t>
      </w:r>
      <w:r w:rsidR="00BE41F8">
        <w:rPr>
          <w:rFonts w:cs="Courier New"/>
          <w:szCs w:val="24"/>
          <w:lang w:val="es-ES_tradnl"/>
        </w:rPr>
        <w:t xml:space="preserve">se iguale el de la ruta </w:t>
      </w:r>
      <w:r w:rsidR="00DB2EAE">
        <w:rPr>
          <w:rFonts w:cs="Courier New"/>
          <w:szCs w:val="24"/>
          <w:lang w:val="es-ES_tradnl"/>
        </w:rPr>
        <w:t>directa R2 – R1.</w:t>
      </w:r>
      <w:r w:rsidR="00BE41F8">
        <w:rPr>
          <w:rFonts w:cs="Courier New"/>
          <w:szCs w:val="24"/>
          <w:lang w:val="es-ES_tradnl"/>
        </w:rPr>
        <w:t xml:space="preserve"> Modifique las configuraciones necesarias para introducir el valor anterior y visualice la tabla de rutas explicando lo</w:t>
      </w:r>
      <w:r>
        <w:rPr>
          <w:rFonts w:cs="Courier New"/>
          <w:szCs w:val="24"/>
          <w:lang w:val="es-ES_tradnl"/>
        </w:rPr>
        <w:t>s cambios que se han producido.</w:t>
      </w:r>
    </w:p>
    <w:p w14:paraId="5AFB96C3" w14:textId="400B5C88" w:rsidR="00555923" w:rsidRDefault="00AE3EE8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>R1R3 + R2R3 = R1R2</w:t>
      </w:r>
    </w:p>
    <w:p w14:paraId="6161B2C0" w14:textId="7C135E7E" w:rsidR="00026F1F" w:rsidRDefault="00026F1F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0E1CF373" w14:textId="1970CC02" w:rsidR="00026F1F" w:rsidRDefault="00026F1F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>R1-R3 = 19</w:t>
      </w:r>
      <w:r w:rsidR="00AE3EE8">
        <w:t>5</w:t>
      </w:r>
      <w:r>
        <w:t xml:space="preserve"> – 6</w:t>
      </w:r>
      <w:r w:rsidR="00AE3EE8">
        <w:t>4</w:t>
      </w:r>
      <w:r>
        <w:t xml:space="preserve"> = </w:t>
      </w:r>
      <w:r w:rsidRPr="00026F1F">
        <w:rPr>
          <w:u w:val="single"/>
        </w:rPr>
        <w:t>1</w:t>
      </w:r>
      <w:r w:rsidR="00AE3EE8">
        <w:rPr>
          <w:u w:val="single"/>
        </w:rPr>
        <w:t>31</w:t>
      </w:r>
      <w:r>
        <w:t xml:space="preserve"> es el nuevo coste</w:t>
      </w:r>
      <w:r w:rsidR="00AE3EE8">
        <w:t xml:space="preserve"> del enlace. </w:t>
      </w:r>
    </w:p>
    <w:p w14:paraId="174F2E30" w14:textId="20AD0A3C" w:rsidR="00AE3EE8" w:rsidRDefault="00AE3EE8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>Las nuevas tablas son estas</w:t>
      </w:r>
      <w:r w:rsidR="000B4293">
        <w:t>. Se ha cambiado el coste de R1-R3 igualando en coste las dos rutas.</w:t>
      </w:r>
    </w:p>
    <w:p w14:paraId="296E6B8D" w14:textId="18729DE4" w:rsidR="000B4293" w:rsidRDefault="000B429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ab/>
      </w:r>
      <w:r>
        <w:tab/>
        <w:t>R1</w:t>
      </w:r>
      <w:r>
        <w:tab/>
      </w:r>
      <w:r>
        <w:tab/>
      </w:r>
      <w:r>
        <w:tab/>
        <w:t xml:space="preserve">      R2</w:t>
      </w:r>
      <w:r>
        <w:tab/>
      </w:r>
      <w:r>
        <w:tab/>
      </w:r>
      <w:r>
        <w:tab/>
      </w:r>
      <w:r>
        <w:tab/>
        <w:t>R3</w:t>
      </w:r>
    </w:p>
    <w:p w14:paraId="085A174D" w14:textId="58E12089" w:rsidR="00555923" w:rsidRDefault="00AE3EE8" w:rsidP="000B429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 w:rsidRPr="00AE3EE8">
        <w:rPr>
          <w:noProof/>
        </w:rPr>
        <w:drawing>
          <wp:inline distT="0" distB="0" distL="0" distR="0" wp14:anchorId="2835DCCA" wp14:editId="22CC79FE">
            <wp:extent cx="4617267" cy="1384845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756" cy="14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104D" w14:textId="77777777" w:rsidR="00F951FA" w:rsidRPr="00F951FA" w:rsidRDefault="00F951FA" w:rsidP="00F951FA">
      <w:pPr>
        <w:ind w:left="390"/>
        <w:rPr>
          <w:rFonts w:cs="Courier New"/>
          <w:szCs w:val="24"/>
        </w:rPr>
      </w:pPr>
    </w:p>
    <w:p w14:paraId="7BD0A327" w14:textId="77777777" w:rsidR="00516C88" w:rsidRPr="00516C88" w:rsidRDefault="00516C88" w:rsidP="00516C88">
      <w:pPr>
        <w:ind w:left="390"/>
        <w:rPr>
          <w:rFonts w:cs="Courier New"/>
          <w:szCs w:val="24"/>
        </w:rPr>
      </w:pPr>
    </w:p>
    <w:p w14:paraId="1EA1D1B9" w14:textId="5F47A62C" w:rsidR="00516C88" w:rsidRDefault="00516C88" w:rsidP="000B4293">
      <w:pPr>
        <w:rPr>
          <w:rFonts w:cs="Courier New"/>
          <w:szCs w:val="24"/>
        </w:rPr>
      </w:pPr>
    </w:p>
    <w:p w14:paraId="5ABEBF39" w14:textId="62BAD45B" w:rsidR="000B4293" w:rsidRDefault="000B4293" w:rsidP="000B4293">
      <w:pPr>
        <w:rPr>
          <w:rFonts w:cs="Courier New"/>
          <w:szCs w:val="24"/>
        </w:rPr>
      </w:pPr>
    </w:p>
    <w:p w14:paraId="3471A16B" w14:textId="064A511A" w:rsidR="000B4293" w:rsidRDefault="000B4293" w:rsidP="000B4293">
      <w:pPr>
        <w:rPr>
          <w:rFonts w:cs="Courier New"/>
          <w:szCs w:val="24"/>
        </w:rPr>
      </w:pPr>
    </w:p>
    <w:p w14:paraId="6C161401" w14:textId="260A6818" w:rsidR="000B4293" w:rsidRDefault="000B4293" w:rsidP="000B4293">
      <w:pPr>
        <w:rPr>
          <w:rFonts w:cs="Courier New"/>
          <w:szCs w:val="24"/>
        </w:rPr>
      </w:pPr>
    </w:p>
    <w:p w14:paraId="784832C3" w14:textId="04D05F13" w:rsidR="000B4293" w:rsidRDefault="000B4293" w:rsidP="000B4293">
      <w:pPr>
        <w:rPr>
          <w:rFonts w:cs="Courier New"/>
          <w:szCs w:val="24"/>
        </w:rPr>
      </w:pPr>
    </w:p>
    <w:p w14:paraId="48DC15AC" w14:textId="3E38430C" w:rsidR="000B4293" w:rsidRDefault="000B4293" w:rsidP="000B4293">
      <w:pPr>
        <w:rPr>
          <w:rFonts w:cs="Courier New"/>
          <w:szCs w:val="24"/>
        </w:rPr>
      </w:pPr>
    </w:p>
    <w:p w14:paraId="07938EE3" w14:textId="77777777" w:rsidR="000B4293" w:rsidRDefault="000B4293" w:rsidP="000B4293">
      <w:pPr>
        <w:rPr>
          <w:rFonts w:cs="Courier New"/>
          <w:szCs w:val="24"/>
        </w:rPr>
      </w:pPr>
    </w:p>
    <w:p w14:paraId="033CA50A" w14:textId="7354FE04" w:rsidR="008314DB" w:rsidRPr="008314DB" w:rsidRDefault="00555923" w:rsidP="00433867">
      <w:pPr>
        <w:numPr>
          <w:ilvl w:val="1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  <w:lang w:val="es-ES_tradnl"/>
        </w:rPr>
        <w:lastRenderedPageBreak/>
        <w:t xml:space="preserve">Indique (una vez configurados los routers R4 y R5) </w:t>
      </w:r>
      <w:r w:rsidR="008314DB">
        <w:rPr>
          <w:rFonts w:cs="Courier New"/>
          <w:szCs w:val="24"/>
          <w:lang w:val="es-ES_tradnl"/>
        </w:rPr>
        <w:t>la ruta desde R5 a la red 1.0.0.0</w:t>
      </w:r>
    </w:p>
    <w:p w14:paraId="77F7A3CC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7253C6E9" w14:textId="1D7096D2" w:rsidR="00555923" w:rsidRDefault="000D6764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>R5-R3-R1</w:t>
      </w:r>
    </w:p>
    <w:p w14:paraId="1C32A773" w14:textId="60237057" w:rsidR="00F5483E" w:rsidRDefault="000D6764" w:rsidP="000D6764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 w:rsidRPr="000D6764">
        <w:rPr>
          <w:noProof/>
        </w:rPr>
        <w:drawing>
          <wp:inline distT="0" distB="0" distL="0" distR="0" wp14:anchorId="2468BAAF" wp14:editId="60CE83B2">
            <wp:extent cx="3200400" cy="1816100"/>
            <wp:effectExtent l="0" t="0" r="0" b="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9E5F" w14:textId="77777777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091E9A2D" w14:textId="77777777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760D66E4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7B314205" w14:textId="77777777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2BBEAA23" w14:textId="77777777" w:rsidR="00F5483E" w:rsidRPr="00F5483E" w:rsidRDefault="00F5483E" w:rsidP="00F5483E">
      <w:pPr>
        <w:numPr>
          <w:ilvl w:val="1"/>
          <w:numId w:val="9"/>
        </w:numPr>
        <w:rPr>
          <w:rFonts w:cs="Courier New"/>
          <w:szCs w:val="24"/>
          <w:lang w:val="es-ES_tradnl"/>
        </w:rPr>
      </w:pPr>
      <w:r w:rsidRPr="00F5483E">
        <w:rPr>
          <w:rFonts w:cs="Courier New"/>
          <w:szCs w:val="24"/>
          <w:lang w:val="es-ES_tradnl"/>
        </w:rPr>
        <w:t>Escriba el valor del coste de las siguientes rutas OSPF: desde R5 a la red 4.0.0.0 y desde R4 a la red 13.0.0.0. Justifique los valores asignados.</w:t>
      </w:r>
    </w:p>
    <w:p w14:paraId="4C91BEFB" w14:textId="62FA312A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333D0009" w14:textId="74248C5C" w:rsidR="00107A01" w:rsidRDefault="00107A01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>Coste R5-4.0.0.0 = 2</w:t>
      </w:r>
    </w:p>
    <w:p w14:paraId="3929AB3F" w14:textId="38DE2F89" w:rsidR="00107A01" w:rsidRDefault="00107A01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>Coste R4-13.0.0.0 = 129</w:t>
      </w:r>
    </w:p>
    <w:p w14:paraId="0E587ADA" w14:textId="76045A1C" w:rsidR="00F5483E" w:rsidRDefault="00107A01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73268D" wp14:editId="30302D84">
                <wp:simplePos x="0" y="0"/>
                <wp:positionH relativeFrom="column">
                  <wp:posOffset>1817370</wp:posOffset>
                </wp:positionH>
                <wp:positionV relativeFrom="paragraph">
                  <wp:posOffset>1313180</wp:posOffset>
                </wp:positionV>
                <wp:extent cx="434340" cy="208280"/>
                <wp:effectExtent l="38100" t="38100" r="35560" b="45720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34340" cy="20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608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9" o:spid="_x0000_s1026" type="#_x0000_t75" style="position:absolute;margin-left:142.4pt;margin-top:102.7pt;width:35.6pt;height: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">
                <v:imagedata r:id="rId17" o:title=""/>
              </v:shape>
            </w:pict>
          </mc:Fallback>
        </mc:AlternateContent>
      </w:r>
      <w:r w:rsidRPr="00107A01">
        <w:rPr>
          <w:noProof/>
        </w:rPr>
        <w:drawing>
          <wp:inline distT="0" distB="0" distL="0" distR="0" wp14:anchorId="1D2B396F" wp14:editId="1E470808">
            <wp:extent cx="4286250" cy="2096211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1070" cy="212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C0D5AA" wp14:editId="1C0D2BB1">
                <wp:simplePos x="0" y="0"/>
                <wp:positionH relativeFrom="column">
                  <wp:posOffset>1481670</wp:posOffset>
                </wp:positionH>
                <wp:positionV relativeFrom="paragraph">
                  <wp:posOffset>973830</wp:posOffset>
                </wp:positionV>
                <wp:extent cx="360" cy="360"/>
                <wp:effectExtent l="38100" t="38100" r="38100" b="3810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1B7AE" id="Entrada de lápiz 10" o:spid="_x0000_s1026" type="#_x0000_t75" style="position:absolute;margin-left:115.95pt;margin-top:76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94EE3C" wp14:editId="29FED2A1">
                <wp:simplePos x="0" y="0"/>
                <wp:positionH relativeFrom="column">
                  <wp:posOffset>4056750</wp:posOffset>
                </wp:positionH>
                <wp:positionV relativeFrom="paragraph">
                  <wp:posOffset>782310</wp:posOffset>
                </wp:positionV>
                <wp:extent cx="337680" cy="169920"/>
                <wp:effectExtent l="38100" t="38100" r="0" b="46355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3768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6787F" id="Entrada de lápiz 8" o:spid="_x0000_s1026" type="#_x0000_t75" style="position:absolute;margin-left:318.75pt;margin-top:60.9pt;width:28.05pt;height:1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">
                <v:imagedata r:id="rId22" o:title=""/>
              </v:shape>
            </w:pict>
          </mc:Fallback>
        </mc:AlternateContent>
      </w:r>
    </w:p>
    <w:p w14:paraId="736DC499" w14:textId="77777777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551C25C1" w14:textId="77777777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33E146D7" w14:textId="77777777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646764E5" w14:textId="50FC478B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6D968745" w14:textId="77777777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42D0595A" w14:textId="77777777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4E00B221" w14:textId="77777777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0BBE6D10" w14:textId="5080E4FF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236AC6D2" w14:textId="77777777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525A2F1E" w14:textId="77777777" w:rsidR="00A85C73" w:rsidRDefault="00A85C73" w:rsidP="00B66A42">
      <w:pPr>
        <w:pStyle w:val="Ttulo1"/>
      </w:pPr>
      <w:r>
        <w:lastRenderedPageBreak/>
        <w:t>2. Visualización de adyacencias en OSPF</w:t>
      </w:r>
    </w:p>
    <w:p w14:paraId="68CE8104" w14:textId="77777777" w:rsidR="00A85C73" w:rsidRDefault="00B67E74" w:rsidP="00433867">
      <w:pPr>
        <w:numPr>
          <w:ilvl w:val="1"/>
          <w:numId w:val="7"/>
        </w:numPr>
        <w:contextualSpacing/>
      </w:pPr>
      <w:r>
        <w:t>De entre los tres routers conectados a la red de área local (R3, R4 y R5), i</w:t>
      </w:r>
      <w:r w:rsidR="00CB0A8E">
        <w:t xml:space="preserve">ndique </w:t>
      </w:r>
      <w:r>
        <w:t xml:space="preserve">el que se </w:t>
      </w:r>
      <w:r w:rsidR="00305C39">
        <w:t xml:space="preserve">ha identificado como </w:t>
      </w:r>
      <w:proofErr w:type="spellStart"/>
      <w:r w:rsidR="00305C39">
        <w:t>router</w:t>
      </w:r>
      <w:proofErr w:type="spellEnd"/>
      <w:r w:rsidR="00305C39">
        <w:t xml:space="preserve"> designado</w:t>
      </w:r>
      <w:r w:rsidR="00CB0A8E">
        <w:t xml:space="preserve">. </w:t>
      </w:r>
      <w:r w:rsidR="00DB6E80">
        <w:t>¿Cuál es su identificador?</w:t>
      </w:r>
      <w:r w:rsidR="00CB0A8E">
        <w:t xml:space="preserve"> </w:t>
      </w:r>
      <w:r w:rsidR="00A85C73">
        <w:t>¿</w:t>
      </w:r>
      <w:r w:rsidR="00305C39">
        <w:t xml:space="preserve">Qué </w:t>
      </w:r>
      <w:proofErr w:type="spellStart"/>
      <w:r w:rsidR="00305C39">
        <w:t>router</w:t>
      </w:r>
      <w:proofErr w:type="spellEnd"/>
      <w:r w:rsidR="00305C39">
        <w:t xml:space="preserve"> s</w:t>
      </w:r>
      <w:r w:rsidR="00CB0A8E">
        <w:t xml:space="preserve">e ha identificado como </w:t>
      </w:r>
      <w:proofErr w:type="spellStart"/>
      <w:r w:rsidR="00CB0A8E">
        <w:t>router</w:t>
      </w:r>
      <w:proofErr w:type="spellEnd"/>
      <w:r w:rsidR="00CB0A8E">
        <w:t xml:space="preserve"> d</w:t>
      </w:r>
      <w:r w:rsidR="00305C39">
        <w:t xml:space="preserve">esignado de </w:t>
      </w:r>
      <w:proofErr w:type="spellStart"/>
      <w:r w:rsidR="00305C39">
        <w:t>backup</w:t>
      </w:r>
      <w:proofErr w:type="spellEnd"/>
      <w:r w:rsidR="00A85C73">
        <w:t>?</w:t>
      </w:r>
      <w:r w:rsidR="00496A6A">
        <w:t xml:space="preserve"> </w:t>
      </w:r>
      <w:r w:rsidR="00DB6E80">
        <w:t>¿Cuál es su identificador?</w:t>
      </w:r>
      <w:r w:rsidR="00CB0A8E">
        <w:t xml:space="preserve"> </w:t>
      </w:r>
      <w:r w:rsidR="00305C39">
        <w:t xml:space="preserve">¿Cuál es la prioridad de los routers </w:t>
      </w:r>
      <w:r>
        <w:t>R1, R2 y R3</w:t>
      </w:r>
      <w:r w:rsidR="00305C39">
        <w:t>l?</w:t>
      </w:r>
    </w:p>
    <w:p w14:paraId="55385E9A" w14:textId="74925C92" w:rsidR="00B67E74" w:rsidRDefault="002E674F" w:rsidP="00B67E74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 xml:space="preserve">El Router designado (DR) es </w:t>
      </w:r>
      <w:r w:rsidR="0019571B">
        <w:t>34.5.0.3, es decir R3. Prioridad 1.</w:t>
      </w:r>
    </w:p>
    <w:p w14:paraId="67988C08" w14:textId="189F1A59" w:rsidR="0019571B" w:rsidRDefault="0019571B" w:rsidP="00B67E74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 xml:space="preserve">El Router designado de </w:t>
      </w:r>
      <w:proofErr w:type="spellStart"/>
      <w:r>
        <w:t>backup</w:t>
      </w:r>
      <w:proofErr w:type="spellEnd"/>
      <w:r>
        <w:t xml:space="preserve"> (BDR) es 34.5.0.4, es decir R4. Prioridad 1.</w:t>
      </w:r>
    </w:p>
    <w:p w14:paraId="0B0DF2B8" w14:textId="38068ADC" w:rsidR="0019571B" w:rsidRDefault="0019571B" w:rsidP="00B67E74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>R1, R2. Prioridad 0.</w:t>
      </w:r>
      <w:r w:rsidR="00DA3B2C">
        <w:t xml:space="preserve"> R5 (DROTHER) Prioridad 1. </w:t>
      </w:r>
    </w:p>
    <w:p w14:paraId="12E6A917" w14:textId="77777777" w:rsidR="002E674F" w:rsidRDefault="002E674F" w:rsidP="00B67E74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6E922637" w14:textId="60947A51" w:rsidR="00B67E74" w:rsidRDefault="002E674F" w:rsidP="00B67E74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 w:rsidRPr="002E674F">
        <w:rPr>
          <w:noProof/>
        </w:rPr>
        <w:drawing>
          <wp:inline distT="0" distB="0" distL="0" distR="0" wp14:anchorId="3B255183" wp14:editId="568C7271">
            <wp:extent cx="4343400" cy="847748"/>
            <wp:effectExtent l="0" t="0" r="0" b="3175"/>
            <wp:docPr id="11" name="Imagen 11" descr="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rta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6304" cy="86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F7E0" w14:textId="77777777" w:rsidR="00B67E74" w:rsidRDefault="00B67E74" w:rsidP="00B67E74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6E28F90A" w14:textId="77777777" w:rsidR="000D3DA9" w:rsidRDefault="000D3DA9" w:rsidP="00B66A42">
      <w:pPr>
        <w:pStyle w:val="Ttulo1"/>
      </w:pPr>
    </w:p>
    <w:p w14:paraId="48DF92ED" w14:textId="78A3136F" w:rsidR="00A85C73" w:rsidRDefault="000D3DA9" w:rsidP="00B66A42">
      <w:pPr>
        <w:pStyle w:val="Ttulo1"/>
      </w:pPr>
      <w:r>
        <w:t xml:space="preserve">3. </w:t>
      </w:r>
      <w:r w:rsidR="00A85C73">
        <w:t>Procedimiento de elección de dr y bdr</w:t>
      </w:r>
    </w:p>
    <w:p w14:paraId="69507FB8" w14:textId="77777777" w:rsidR="000D3DA9" w:rsidRDefault="000D3DA9" w:rsidP="000D3DA9">
      <w:pPr>
        <w:pStyle w:val="Cuadrculaclara-nfasis31"/>
        <w:ind w:left="0"/>
      </w:pPr>
    </w:p>
    <w:p w14:paraId="5DDB943F" w14:textId="2A99CCBF" w:rsidR="00F5483E" w:rsidRDefault="00B67E74" w:rsidP="00AE73BE">
      <w:pPr>
        <w:pStyle w:val="Cuadrculaclara-nfasis31"/>
        <w:numPr>
          <w:ilvl w:val="1"/>
          <w:numId w:val="8"/>
        </w:numPr>
      </w:pPr>
      <w:r>
        <w:t>Una vez creado el inter</w:t>
      </w:r>
      <w:r w:rsidR="00496A6A">
        <w:t xml:space="preserve">faz de </w:t>
      </w:r>
      <w:proofErr w:type="spellStart"/>
      <w:r w:rsidR="00496A6A">
        <w:t>loopback</w:t>
      </w:r>
      <w:proofErr w:type="spellEnd"/>
      <w:r w:rsidR="00496A6A">
        <w:t xml:space="preserve"> en el </w:t>
      </w:r>
      <w:proofErr w:type="spellStart"/>
      <w:r w:rsidR="00496A6A">
        <w:t>router</w:t>
      </w:r>
      <w:proofErr w:type="spellEnd"/>
      <w:r w:rsidR="00496A6A">
        <w:t xml:space="preserve"> R4,</w:t>
      </w:r>
      <w:r>
        <w:t xml:space="preserve"> indique </w:t>
      </w:r>
      <w:r w:rsidR="00496A6A">
        <w:t>¿</w:t>
      </w:r>
      <w:r>
        <w:t xml:space="preserve">que </w:t>
      </w:r>
      <w:r w:rsidR="00496A6A">
        <w:t>routers serán ahora DR y BDR?</w:t>
      </w:r>
      <w:r w:rsidR="00A85C73">
        <w:t xml:space="preserve"> Razone su respuesta</w:t>
      </w:r>
      <w:r>
        <w:t xml:space="preserve"> e </w:t>
      </w:r>
      <w:r w:rsidR="00F5483E">
        <w:t>indique</w:t>
      </w:r>
      <w:r>
        <w:t xml:space="preserve"> el resultado de ejecutar la orden</w:t>
      </w:r>
    </w:p>
    <w:p w14:paraId="4BD31AA4" w14:textId="77777777" w:rsidR="00F5483E" w:rsidRPr="00DD31F7" w:rsidRDefault="00B67E74" w:rsidP="00496A6A">
      <w:pPr>
        <w:pStyle w:val="Cuadrculaclara-nfasis31"/>
        <w:jc w:val="center"/>
        <w:rPr>
          <w:rFonts w:ascii="Courier New" w:hAnsi="Courier New" w:cs="Courier New"/>
          <w:sz w:val="22"/>
        </w:rPr>
      </w:pPr>
      <w:r w:rsidRPr="00DD31F7">
        <w:rPr>
          <w:rFonts w:ascii="Courier New" w:hAnsi="Courier New" w:cs="Courier New"/>
          <w:sz w:val="22"/>
        </w:rPr>
        <w:t>RX#</w:t>
      </w:r>
      <w:r w:rsidR="00F5483E" w:rsidRPr="00DD31F7">
        <w:rPr>
          <w:rFonts w:ascii="Courier New" w:hAnsi="Courier New" w:cs="Courier New"/>
          <w:sz w:val="22"/>
        </w:rPr>
        <w:t xml:space="preserve"> </w:t>
      </w:r>
      <w:r w:rsidRPr="00DD31F7">
        <w:rPr>
          <w:rFonts w:ascii="Courier New" w:hAnsi="Courier New" w:cs="Courier New"/>
          <w:sz w:val="22"/>
        </w:rPr>
        <w:t xml:space="preserve">show ip </w:t>
      </w:r>
      <w:proofErr w:type="spellStart"/>
      <w:r w:rsidRPr="00DD31F7">
        <w:rPr>
          <w:rFonts w:ascii="Courier New" w:hAnsi="Courier New" w:cs="Courier New"/>
          <w:sz w:val="22"/>
        </w:rPr>
        <w:t>ospf</w:t>
      </w:r>
      <w:proofErr w:type="spellEnd"/>
      <w:r w:rsidRPr="00DD31F7">
        <w:rPr>
          <w:rFonts w:ascii="Courier New" w:hAnsi="Courier New" w:cs="Courier New"/>
          <w:sz w:val="22"/>
        </w:rPr>
        <w:t xml:space="preserve"> </w:t>
      </w:r>
      <w:proofErr w:type="spellStart"/>
      <w:r w:rsidRPr="00DD31F7">
        <w:rPr>
          <w:rFonts w:ascii="Courier New" w:hAnsi="Courier New" w:cs="Courier New"/>
          <w:sz w:val="22"/>
        </w:rPr>
        <w:t>neighbor</w:t>
      </w:r>
      <w:proofErr w:type="spellEnd"/>
    </w:p>
    <w:p w14:paraId="7CB1D2AD" w14:textId="77777777" w:rsidR="00A85C73" w:rsidRDefault="00B67E74" w:rsidP="00F5483E">
      <w:pPr>
        <w:pStyle w:val="Cuadrculaclara-nfasis31"/>
        <w:ind w:left="993"/>
      </w:pPr>
      <w:r>
        <w:t>en cada uno de los routers R3, R4 y R5.</w:t>
      </w:r>
    </w:p>
    <w:p w14:paraId="6A1648A1" w14:textId="510198D4" w:rsidR="000D3DA9" w:rsidRDefault="000D3DA9" w:rsidP="00AE73BE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>Cambiarán prioridades DR y BDR.</w:t>
      </w:r>
      <w:r w:rsidR="001F1C6B">
        <w:t xml:space="preserve"> Esto ocurrirá porque se ha aumentado el id de R4, por lo que se </w:t>
      </w:r>
      <w:proofErr w:type="gramStart"/>
      <w:r w:rsidR="001F1C6B">
        <w:t>elige como</w:t>
      </w:r>
      <w:proofErr w:type="gramEnd"/>
      <w:r w:rsidR="001F1C6B">
        <w:t xml:space="preserve"> DR. El antiguo DR (R3) pasará a ser BDR porque es el siguiente elegido en prioridad.</w:t>
      </w:r>
    </w:p>
    <w:p w14:paraId="6F445467" w14:textId="6E09F64E" w:rsidR="000D3DA9" w:rsidRDefault="000D3DA9" w:rsidP="00AE73BE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0F3B0D1E" w14:textId="47F90999" w:rsidR="00DA3B2C" w:rsidRDefault="00DA3B2C" w:rsidP="00AE73BE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>Al comprobarlo se confirma:</w:t>
      </w:r>
    </w:p>
    <w:p w14:paraId="4714733A" w14:textId="076F0CDF" w:rsidR="000D3DA9" w:rsidRDefault="000D3DA9" w:rsidP="00AE73BE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 xml:space="preserve">El nuevo DR es 34.5.0.4 (R4) y el BDR es 34.5.0.3 (R3). </w:t>
      </w:r>
    </w:p>
    <w:p w14:paraId="5B2E4042" w14:textId="61787416" w:rsidR="00AE73BE" w:rsidRDefault="000D3DA9" w:rsidP="000B429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 w:rsidRPr="000D3DA9">
        <w:drawing>
          <wp:inline distT="0" distB="0" distL="0" distR="0" wp14:anchorId="02160262" wp14:editId="21662A58">
            <wp:extent cx="5270500" cy="1028700"/>
            <wp:effectExtent l="0" t="0" r="0" b="0"/>
            <wp:docPr id="12" name="Imagen 1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, Cart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06CF" w14:textId="77777777" w:rsidR="00AE73BE" w:rsidRDefault="00AE73BE" w:rsidP="00AE73BE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5065FD14" w14:textId="77777777" w:rsidR="00AE73BE" w:rsidRDefault="00AE73BE" w:rsidP="00AE73BE">
      <w:pPr>
        <w:pStyle w:val="Cuadrculaclara-nfasis31"/>
        <w:rPr>
          <w:rFonts w:cs="Courier New"/>
          <w:szCs w:val="24"/>
        </w:rPr>
      </w:pPr>
    </w:p>
    <w:sectPr w:rsidR="00AE73BE" w:rsidSect="00F5483E">
      <w:headerReference w:type="even" r:id="rId25"/>
      <w:headerReference w:type="default" r:id="rId26"/>
      <w:footerReference w:type="even" r:id="rId27"/>
      <w:footerReference w:type="default" r:id="rId28"/>
      <w:pgSz w:w="11907" w:h="16839"/>
      <w:pgMar w:top="1134" w:right="1134" w:bottom="1134" w:left="1134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1F520" w14:textId="77777777" w:rsidR="00F249DD" w:rsidRDefault="00F249DD">
      <w:pPr>
        <w:spacing w:after="0" w:line="240" w:lineRule="auto"/>
      </w:pPr>
      <w:r>
        <w:separator/>
      </w:r>
    </w:p>
  </w:endnote>
  <w:endnote w:type="continuationSeparator" w:id="0">
    <w:p w14:paraId="5429CD96" w14:textId="77777777" w:rsidR="00F249DD" w:rsidRDefault="00F24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BF5BA" w14:textId="77777777" w:rsidR="00F32352" w:rsidRDefault="00F32352">
    <w:pPr>
      <w:pStyle w:val="Piedepgina"/>
    </w:pPr>
  </w:p>
  <w:p w14:paraId="451EDD2D" w14:textId="77777777" w:rsidR="00F32352" w:rsidRDefault="00F32352">
    <w:pPr>
      <w:pStyle w:val="Piedepginapar"/>
    </w:pPr>
    <w:r>
      <w:t xml:space="preserve">Página </w:t>
    </w:r>
    <w:r w:rsidR="00EC4BB0">
      <w:fldChar w:fldCharType="begin"/>
    </w:r>
    <w:r>
      <w:instrText xml:space="preserve"> </w:instrText>
    </w:r>
    <w:r w:rsidR="001C7A4B">
      <w:instrText>PAGE</w:instrText>
    </w:r>
    <w:r>
      <w:instrText xml:space="preserve">   \* MERGEFORMAT </w:instrText>
    </w:r>
    <w:r w:rsidR="00EC4BB0">
      <w:fldChar w:fldCharType="separate"/>
    </w:r>
    <w:r>
      <w:rPr>
        <w:noProof/>
        <w:sz w:val="24"/>
        <w:szCs w:val="24"/>
      </w:rPr>
      <w:t>2</w:t>
    </w:r>
    <w:r w:rsidR="00EC4BB0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B5B95" w14:textId="77777777" w:rsidR="00F32352" w:rsidRDefault="00F32352">
    <w:pPr>
      <w:pStyle w:val="Piedepgina"/>
    </w:pPr>
  </w:p>
  <w:p w14:paraId="3C4545BC" w14:textId="77777777" w:rsidR="00F32352" w:rsidRDefault="00F32352">
    <w:pPr>
      <w:pStyle w:val="Piedepginaimpar"/>
    </w:pPr>
    <w:r>
      <w:t xml:space="preserve">Página </w:t>
    </w:r>
    <w:r w:rsidR="00EC4BB0">
      <w:fldChar w:fldCharType="begin"/>
    </w:r>
    <w:r>
      <w:instrText xml:space="preserve"> </w:instrText>
    </w:r>
    <w:r w:rsidR="001C7A4B">
      <w:instrText>PAGE</w:instrText>
    </w:r>
    <w:r>
      <w:instrText xml:space="preserve">   \* MERGEFORMAT </w:instrText>
    </w:r>
    <w:r w:rsidR="00EC4BB0">
      <w:fldChar w:fldCharType="separate"/>
    </w:r>
    <w:r w:rsidR="00496A6A" w:rsidRPr="00496A6A">
      <w:rPr>
        <w:noProof/>
        <w:sz w:val="24"/>
        <w:szCs w:val="24"/>
      </w:rPr>
      <w:t>2</w:t>
    </w:r>
    <w:r w:rsidR="00EC4BB0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68482" w14:textId="77777777" w:rsidR="00F249DD" w:rsidRDefault="00F249DD">
      <w:pPr>
        <w:spacing w:after="0" w:line="240" w:lineRule="auto"/>
      </w:pPr>
      <w:r>
        <w:separator/>
      </w:r>
    </w:p>
  </w:footnote>
  <w:footnote w:type="continuationSeparator" w:id="0">
    <w:p w14:paraId="4EDFE93E" w14:textId="77777777" w:rsidR="00F249DD" w:rsidRDefault="00F24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789C" w14:textId="77777777" w:rsidR="00F32352" w:rsidRDefault="00F32352">
    <w:pPr>
      <w:pStyle w:val="Encabezadopar"/>
      <w:rPr>
        <w:szCs w:val="20"/>
      </w:rPr>
    </w:pPr>
    <w:r>
      <w:rPr>
        <w:szCs w:val="20"/>
      </w:rPr>
      <w:t>Arquitecturas de Redes I</w:t>
    </w:r>
  </w:p>
  <w:p w14:paraId="40BABE21" w14:textId="77777777" w:rsidR="00F32352" w:rsidRDefault="00F323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B0A79" w14:textId="77777777" w:rsidR="00F32352" w:rsidRDefault="00F32352">
    <w:pPr>
      <w:pStyle w:val="Encabezadoimpar"/>
      <w:rPr>
        <w:szCs w:val="20"/>
      </w:rPr>
    </w:pPr>
    <w:r>
      <w:rPr>
        <w:szCs w:val="20"/>
      </w:rPr>
      <w:t>Arqu</w:t>
    </w:r>
    <w:r w:rsidR="00F5483E">
      <w:rPr>
        <w:szCs w:val="20"/>
      </w:rPr>
      <w:t>itectura de Redes II – Curso 2020</w:t>
    </w:r>
    <w:r>
      <w:rPr>
        <w:szCs w:val="20"/>
      </w:rPr>
      <w:t>-20</w:t>
    </w:r>
    <w:r w:rsidR="00F5483E">
      <w:rPr>
        <w:szCs w:val="20"/>
      </w:rPr>
      <w:t>2</w:t>
    </w:r>
    <w:r>
      <w:rPr>
        <w:szCs w:val="20"/>
      </w:rPr>
      <w:t>1</w:t>
    </w:r>
  </w:p>
  <w:p w14:paraId="332D7902" w14:textId="77777777" w:rsidR="00F32352" w:rsidRDefault="00F323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aconvietas4"/>
      <w:lvlText w:val=""/>
      <w:lvlJc w:val="left"/>
      <w:pPr>
        <w:ind w:left="1584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AAC03562"/>
    <w:lvl w:ilvl="0">
      <w:start w:val="1"/>
      <w:numFmt w:val="bullet"/>
      <w:pStyle w:val="Listaconvietas3"/>
      <w:lvlText w:val=""/>
      <w:lvlJc w:val="left"/>
      <w:pPr>
        <w:ind w:left="757" w:hanging="360"/>
      </w:pPr>
      <w:rPr>
        <w:rFonts w:ascii="Wingdings" w:hAnsi="Wingdings" w:hint="default"/>
        <w:b/>
        <w:i w:val="0"/>
        <w:color w:val="94B6D2"/>
        <w:sz w:val="24"/>
      </w:rPr>
    </w:lvl>
  </w:abstractNum>
  <w:abstractNum w:abstractNumId="2" w15:restartNumberingAfterBreak="0">
    <w:nsid w:val="FFFFFF89"/>
    <w:multiLevelType w:val="singleLevel"/>
    <w:tmpl w:val="08D880B8"/>
    <w:lvl w:ilvl="0">
      <w:start w:val="1"/>
      <w:numFmt w:val="bullet"/>
      <w:pStyle w:val="Listaconvietas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575246"/>
    <w:multiLevelType w:val="multilevel"/>
    <w:tmpl w:val="5F50D3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Tw Cen MT" w:eastAsia="Times New Roman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5" w15:restartNumberingAfterBreak="0">
    <w:nsid w:val="2C880799"/>
    <w:multiLevelType w:val="hybridMultilevel"/>
    <w:tmpl w:val="C9C6327E"/>
    <w:lvl w:ilvl="0" w:tplc="9F7843B4">
      <w:start w:val="1"/>
      <w:numFmt w:val="bullet"/>
      <w:pStyle w:val="Listaconvietas"/>
      <w:lvlText w:val=""/>
      <w:lvlJc w:val="left"/>
      <w:pPr>
        <w:ind w:left="360" w:hanging="360"/>
      </w:pPr>
      <w:rPr>
        <w:rFonts w:ascii="Wingdings" w:hAnsi="Wingdings" w:hint="default"/>
        <w:b/>
        <w:i w:val="0"/>
        <w:caps w:val="0"/>
        <w:color w:val="B85A22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D45DF"/>
    <w:multiLevelType w:val="multilevel"/>
    <w:tmpl w:val="647C46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4238153D"/>
    <w:multiLevelType w:val="multilevel"/>
    <w:tmpl w:val="D5083AF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8" w15:restartNumberingAfterBreak="0">
    <w:nsid w:val="5FCD7FE6"/>
    <w:multiLevelType w:val="multilevel"/>
    <w:tmpl w:val="BB7035F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9" w15:restartNumberingAfterBreak="0">
    <w:nsid w:val="6EA8689A"/>
    <w:multiLevelType w:val="multilevel"/>
    <w:tmpl w:val="3EC22B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84096145">
    <w:abstractNumId w:val="2"/>
  </w:num>
  <w:num w:numId="2" w16cid:durableId="286549868">
    <w:abstractNumId w:val="1"/>
  </w:num>
  <w:num w:numId="3" w16cid:durableId="1020086225">
    <w:abstractNumId w:val="0"/>
  </w:num>
  <w:num w:numId="4" w16cid:durableId="1887914954">
    <w:abstractNumId w:val="4"/>
  </w:num>
  <w:num w:numId="5" w16cid:durableId="120803968">
    <w:abstractNumId w:val="5"/>
  </w:num>
  <w:num w:numId="6" w16cid:durableId="965936053">
    <w:abstractNumId w:val="7"/>
  </w:num>
  <w:num w:numId="7" w16cid:durableId="1288782439">
    <w:abstractNumId w:val="8"/>
  </w:num>
  <w:num w:numId="8" w16cid:durableId="939024311">
    <w:abstractNumId w:val="6"/>
  </w:num>
  <w:num w:numId="9" w16cid:durableId="760182362">
    <w:abstractNumId w:val="9"/>
  </w:num>
  <w:num w:numId="10" w16cid:durableId="131197708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DEE"/>
    <w:rsid w:val="00015121"/>
    <w:rsid w:val="0002245F"/>
    <w:rsid w:val="000263DB"/>
    <w:rsid w:val="00026F1F"/>
    <w:rsid w:val="00031359"/>
    <w:rsid w:val="000465E5"/>
    <w:rsid w:val="000574CE"/>
    <w:rsid w:val="000844A0"/>
    <w:rsid w:val="000953D0"/>
    <w:rsid w:val="0009777C"/>
    <w:rsid w:val="000B4293"/>
    <w:rsid w:val="000D3DA9"/>
    <w:rsid w:val="000D4E33"/>
    <w:rsid w:val="000D6764"/>
    <w:rsid w:val="000D75C8"/>
    <w:rsid w:val="00107A01"/>
    <w:rsid w:val="00107CEE"/>
    <w:rsid w:val="00114E49"/>
    <w:rsid w:val="0012525D"/>
    <w:rsid w:val="001256AC"/>
    <w:rsid w:val="00155F91"/>
    <w:rsid w:val="0015736A"/>
    <w:rsid w:val="00181BDC"/>
    <w:rsid w:val="0019571B"/>
    <w:rsid w:val="00195B38"/>
    <w:rsid w:val="001A577C"/>
    <w:rsid w:val="001B1288"/>
    <w:rsid w:val="001C7A4B"/>
    <w:rsid w:val="001D76A5"/>
    <w:rsid w:val="001E6AF9"/>
    <w:rsid w:val="001F11C9"/>
    <w:rsid w:val="001F1931"/>
    <w:rsid w:val="001F1C6B"/>
    <w:rsid w:val="001F6321"/>
    <w:rsid w:val="00201111"/>
    <w:rsid w:val="00211F1A"/>
    <w:rsid w:val="00215612"/>
    <w:rsid w:val="00221CC1"/>
    <w:rsid w:val="00231657"/>
    <w:rsid w:val="00286ACD"/>
    <w:rsid w:val="00287848"/>
    <w:rsid w:val="002A09B2"/>
    <w:rsid w:val="002A37F3"/>
    <w:rsid w:val="002A7CC2"/>
    <w:rsid w:val="002C1E52"/>
    <w:rsid w:val="002D20C9"/>
    <w:rsid w:val="002D5E40"/>
    <w:rsid w:val="002D5F82"/>
    <w:rsid w:val="002E0C83"/>
    <w:rsid w:val="002E0F5C"/>
    <w:rsid w:val="002E674F"/>
    <w:rsid w:val="002F458D"/>
    <w:rsid w:val="002F60B1"/>
    <w:rsid w:val="003022C1"/>
    <w:rsid w:val="0030463C"/>
    <w:rsid w:val="0030471A"/>
    <w:rsid w:val="00305C39"/>
    <w:rsid w:val="00314519"/>
    <w:rsid w:val="003203B2"/>
    <w:rsid w:val="00324176"/>
    <w:rsid w:val="00331F8F"/>
    <w:rsid w:val="003355EA"/>
    <w:rsid w:val="00335CBE"/>
    <w:rsid w:val="0034576F"/>
    <w:rsid w:val="003521E8"/>
    <w:rsid w:val="0035623D"/>
    <w:rsid w:val="00361F0B"/>
    <w:rsid w:val="003749B9"/>
    <w:rsid w:val="00380FA3"/>
    <w:rsid w:val="003B3DCF"/>
    <w:rsid w:val="003C7758"/>
    <w:rsid w:val="003D7A4A"/>
    <w:rsid w:val="003E356B"/>
    <w:rsid w:val="00414F5F"/>
    <w:rsid w:val="00415B3A"/>
    <w:rsid w:val="00420EDE"/>
    <w:rsid w:val="00430735"/>
    <w:rsid w:val="00432EC6"/>
    <w:rsid w:val="00433867"/>
    <w:rsid w:val="0044781D"/>
    <w:rsid w:val="004513F7"/>
    <w:rsid w:val="0046490F"/>
    <w:rsid w:val="00484431"/>
    <w:rsid w:val="00484F1D"/>
    <w:rsid w:val="00496A6A"/>
    <w:rsid w:val="004A285C"/>
    <w:rsid w:val="004B0311"/>
    <w:rsid w:val="004C0F67"/>
    <w:rsid w:val="004D2768"/>
    <w:rsid w:val="004D2EA9"/>
    <w:rsid w:val="004F1B5C"/>
    <w:rsid w:val="00501C7A"/>
    <w:rsid w:val="0050646D"/>
    <w:rsid w:val="00516C88"/>
    <w:rsid w:val="005179F6"/>
    <w:rsid w:val="005314E8"/>
    <w:rsid w:val="00535EEA"/>
    <w:rsid w:val="00555923"/>
    <w:rsid w:val="00556458"/>
    <w:rsid w:val="00576EF0"/>
    <w:rsid w:val="005804B5"/>
    <w:rsid w:val="00591817"/>
    <w:rsid w:val="0059416F"/>
    <w:rsid w:val="005A040E"/>
    <w:rsid w:val="005B6C07"/>
    <w:rsid w:val="005C4BA9"/>
    <w:rsid w:val="005D0EAE"/>
    <w:rsid w:val="005E6930"/>
    <w:rsid w:val="00600E1A"/>
    <w:rsid w:val="0061009A"/>
    <w:rsid w:val="00611B11"/>
    <w:rsid w:val="00612095"/>
    <w:rsid w:val="00624EF5"/>
    <w:rsid w:val="00626E04"/>
    <w:rsid w:val="00630E0C"/>
    <w:rsid w:val="006341A0"/>
    <w:rsid w:val="00644B8F"/>
    <w:rsid w:val="00672B30"/>
    <w:rsid w:val="0067498E"/>
    <w:rsid w:val="006812E2"/>
    <w:rsid w:val="006A0298"/>
    <w:rsid w:val="006A044B"/>
    <w:rsid w:val="006A27C7"/>
    <w:rsid w:val="006A2967"/>
    <w:rsid w:val="006E6C75"/>
    <w:rsid w:val="00702DEE"/>
    <w:rsid w:val="007033FC"/>
    <w:rsid w:val="007170A9"/>
    <w:rsid w:val="0072526B"/>
    <w:rsid w:val="00735FEC"/>
    <w:rsid w:val="00745BF3"/>
    <w:rsid w:val="007504A8"/>
    <w:rsid w:val="00762A7D"/>
    <w:rsid w:val="00774F35"/>
    <w:rsid w:val="00775EB3"/>
    <w:rsid w:val="0078424A"/>
    <w:rsid w:val="00797819"/>
    <w:rsid w:val="007A6C9C"/>
    <w:rsid w:val="00806FE9"/>
    <w:rsid w:val="00807CD2"/>
    <w:rsid w:val="008314DB"/>
    <w:rsid w:val="00837FCD"/>
    <w:rsid w:val="00852139"/>
    <w:rsid w:val="00852F94"/>
    <w:rsid w:val="00855E3A"/>
    <w:rsid w:val="00862A85"/>
    <w:rsid w:val="00885F2D"/>
    <w:rsid w:val="008A03BD"/>
    <w:rsid w:val="008A07E1"/>
    <w:rsid w:val="008B348E"/>
    <w:rsid w:val="008C2BEC"/>
    <w:rsid w:val="008C4989"/>
    <w:rsid w:val="008C4C78"/>
    <w:rsid w:val="008E3E02"/>
    <w:rsid w:val="00913091"/>
    <w:rsid w:val="00916D8E"/>
    <w:rsid w:val="0091773A"/>
    <w:rsid w:val="00927380"/>
    <w:rsid w:val="00927725"/>
    <w:rsid w:val="00931A6F"/>
    <w:rsid w:val="00940914"/>
    <w:rsid w:val="0094277C"/>
    <w:rsid w:val="00947604"/>
    <w:rsid w:val="00964075"/>
    <w:rsid w:val="0096438D"/>
    <w:rsid w:val="00967E41"/>
    <w:rsid w:val="00974353"/>
    <w:rsid w:val="009811AB"/>
    <w:rsid w:val="009942A6"/>
    <w:rsid w:val="009A3C71"/>
    <w:rsid w:val="009A3DF3"/>
    <w:rsid w:val="009C67FD"/>
    <w:rsid w:val="009D3034"/>
    <w:rsid w:val="009E04FF"/>
    <w:rsid w:val="009E5D70"/>
    <w:rsid w:val="009E5F93"/>
    <w:rsid w:val="009F4EE2"/>
    <w:rsid w:val="00A0794D"/>
    <w:rsid w:val="00A1242F"/>
    <w:rsid w:val="00A14BED"/>
    <w:rsid w:val="00A25D99"/>
    <w:rsid w:val="00A26DEA"/>
    <w:rsid w:val="00A36BC8"/>
    <w:rsid w:val="00A37B58"/>
    <w:rsid w:val="00A54555"/>
    <w:rsid w:val="00A54C8A"/>
    <w:rsid w:val="00A628E6"/>
    <w:rsid w:val="00A8001B"/>
    <w:rsid w:val="00A85C73"/>
    <w:rsid w:val="00A95A67"/>
    <w:rsid w:val="00AA5397"/>
    <w:rsid w:val="00AA6281"/>
    <w:rsid w:val="00AC3F6E"/>
    <w:rsid w:val="00AC787E"/>
    <w:rsid w:val="00AD121A"/>
    <w:rsid w:val="00AD1BA0"/>
    <w:rsid w:val="00AD7546"/>
    <w:rsid w:val="00AE3EE8"/>
    <w:rsid w:val="00AE6F94"/>
    <w:rsid w:val="00AE73BE"/>
    <w:rsid w:val="00AF2245"/>
    <w:rsid w:val="00B00102"/>
    <w:rsid w:val="00B1225F"/>
    <w:rsid w:val="00B15C14"/>
    <w:rsid w:val="00B540B1"/>
    <w:rsid w:val="00B568D4"/>
    <w:rsid w:val="00B56E68"/>
    <w:rsid w:val="00B5793C"/>
    <w:rsid w:val="00B6351D"/>
    <w:rsid w:val="00B63EE4"/>
    <w:rsid w:val="00B64036"/>
    <w:rsid w:val="00B66A42"/>
    <w:rsid w:val="00B67E74"/>
    <w:rsid w:val="00B821E2"/>
    <w:rsid w:val="00B8454A"/>
    <w:rsid w:val="00B85922"/>
    <w:rsid w:val="00B905DE"/>
    <w:rsid w:val="00BA0BDF"/>
    <w:rsid w:val="00BA19BF"/>
    <w:rsid w:val="00BC057C"/>
    <w:rsid w:val="00BC7FCB"/>
    <w:rsid w:val="00BD6339"/>
    <w:rsid w:val="00BD7FEE"/>
    <w:rsid w:val="00BE41F8"/>
    <w:rsid w:val="00BE59ED"/>
    <w:rsid w:val="00C065CC"/>
    <w:rsid w:val="00C17F56"/>
    <w:rsid w:val="00C2099B"/>
    <w:rsid w:val="00C22CF1"/>
    <w:rsid w:val="00C23DBC"/>
    <w:rsid w:val="00C31872"/>
    <w:rsid w:val="00C36DAA"/>
    <w:rsid w:val="00C434AC"/>
    <w:rsid w:val="00C60F8B"/>
    <w:rsid w:val="00C73C2D"/>
    <w:rsid w:val="00C86397"/>
    <w:rsid w:val="00C87942"/>
    <w:rsid w:val="00CA3668"/>
    <w:rsid w:val="00CA4B37"/>
    <w:rsid w:val="00CA788F"/>
    <w:rsid w:val="00CB0A8E"/>
    <w:rsid w:val="00CC08A2"/>
    <w:rsid w:val="00CC3EB8"/>
    <w:rsid w:val="00CE133B"/>
    <w:rsid w:val="00D01571"/>
    <w:rsid w:val="00D15390"/>
    <w:rsid w:val="00D26191"/>
    <w:rsid w:val="00D261C8"/>
    <w:rsid w:val="00D37F9E"/>
    <w:rsid w:val="00D5133D"/>
    <w:rsid w:val="00D53C5F"/>
    <w:rsid w:val="00D56126"/>
    <w:rsid w:val="00D61FD1"/>
    <w:rsid w:val="00D635C2"/>
    <w:rsid w:val="00D638D9"/>
    <w:rsid w:val="00D7002F"/>
    <w:rsid w:val="00D71884"/>
    <w:rsid w:val="00D74ACF"/>
    <w:rsid w:val="00D7798D"/>
    <w:rsid w:val="00DA186A"/>
    <w:rsid w:val="00DA3390"/>
    <w:rsid w:val="00DA3B2C"/>
    <w:rsid w:val="00DA6EDD"/>
    <w:rsid w:val="00DB0947"/>
    <w:rsid w:val="00DB2EAE"/>
    <w:rsid w:val="00DB6E80"/>
    <w:rsid w:val="00DC306F"/>
    <w:rsid w:val="00DD31F7"/>
    <w:rsid w:val="00DE04E5"/>
    <w:rsid w:val="00DF2306"/>
    <w:rsid w:val="00DF4358"/>
    <w:rsid w:val="00E004EA"/>
    <w:rsid w:val="00E03DD0"/>
    <w:rsid w:val="00E0717F"/>
    <w:rsid w:val="00E07E62"/>
    <w:rsid w:val="00E303BB"/>
    <w:rsid w:val="00E30A91"/>
    <w:rsid w:val="00E31ECD"/>
    <w:rsid w:val="00E324A8"/>
    <w:rsid w:val="00E5034C"/>
    <w:rsid w:val="00E60161"/>
    <w:rsid w:val="00E62876"/>
    <w:rsid w:val="00E92BD4"/>
    <w:rsid w:val="00EC4BB0"/>
    <w:rsid w:val="00ED4904"/>
    <w:rsid w:val="00ED6F4D"/>
    <w:rsid w:val="00ED70B2"/>
    <w:rsid w:val="00EE3CDD"/>
    <w:rsid w:val="00F14A57"/>
    <w:rsid w:val="00F22CBA"/>
    <w:rsid w:val="00F249DD"/>
    <w:rsid w:val="00F26454"/>
    <w:rsid w:val="00F31EE0"/>
    <w:rsid w:val="00F32352"/>
    <w:rsid w:val="00F425BB"/>
    <w:rsid w:val="00F53243"/>
    <w:rsid w:val="00F5483E"/>
    <w:rsid w:val="00F66A21"/>
    <w:rsid w:val="00F72D32"/>
    <w:rsid w:val="00F76014"/>
    <w:rsid w:val="00F951FA"/>
    <w:rsid w:val="00F9755F"/>
    <w:rsid w:val="00FB464A"/>
    <w:rsid w:val="00FC0107"/>
    <w:rsid w:val="00FC10BC"/>
    <w:rsid w:val="00FC4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F2F079"/>
  <w15:docId w15:val="{5DA347D7-13C2-4410-9621-1E11A680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w Cen MT" w:eastAsia="Tw Cen MT" w:hAnsi="Tw Cen MT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locked="1" w:semiHidden="1" w:unhideWhenUsed="1"/>
    <w:lsdException w:name="No Spacing" w:locked="1" w:qFormat="1"/>
    <w:lsdException w:name="Light Shading" w:locked="1"/>
    <w:lsdException w:name="Light List" w:locked="1"/>
    <w:lsdException w:name="Light Grid" w:locked="1"/>
    <w:lsdException w:name="Medium Shading 1" w:locked="1"/>
    <w:lsdException w:name="Medium Shading 2" w:locked="1"/>
    <w:lsdException w:name="Medium List 1" w:locked="1"/>
    <w:lsdException w:name="Medium List 2" w:locked="1"/>
    <w:lsdException w:name="Medium Grid 1" w:locked="1"/>
    <w:lsdException w:name="Medium Grid 2" w:locked="1" w:qFormat="1"/>
    <w:lsdException w:name="Medium Grid 3" w:locked="1"/>
    <w:lsdException w:name="Dark List" w:locked="1"/>
    <w:lsdException w:name="Colorful Shading" w:locked="1"/>
    <w:lsdException w:name="Colorful List" w:locked="1"/>
    <w:lsdException w:name="Colorful Grid" w:locked="1"/>
    <w:lsdException w:name="Light Shading Accent 1" w:locked="1"/>
    <w:lsdException w:name="Light List Accent 1" w:locked="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C8A"/>
    <w:pPr>
      <w:spacing w:after="180" w:line="264" w:lineRule="auto"/>
      <w:jc w:val="both"/>
    </w:pPr>
    <w:rPr>
      <w:rFonts w:ascii="Arial Narrow" w:hAnsi="Arial Narrow"/>
      <w:sz w:val="24"/>
      <w:szCs w:val="23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DC306F"/>
    <w:pPr>
      <w:spacing w:before="300" w:after="80" w:line="240" w:lineRule="auto"/>
      <w:outlineLvl w:val="0"/>
    </w:pPr>
    <w:rPr>
      <w:rFonts w:eastAsia="Times New Roman"/>
      <w:caps/>
      <w:color w:val="775F5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2F458D"/>
    <w:pPr>
      <w:spacing w:before="240" w:after="80"/>
      <w:outlineLvl w:val="1"/>
    </w:pPr>
    <w:rPr>
      <w:b/>
      <w:bCs/>
      <w:color w:val="94B6D2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2F458D"/>
    <w:pPr>
      <w:spacing w:before="240" w:after="60"/>
      <w:outlineLvl w:val="2"/>
    </w:pPr>
    <w:rPr>
      <w:b/>
      <w:bCs/>
      <w:color w:val="000000"/>
      <w:spacing w:val="10"/>
    </w:rPr>
  </w:style>
  <w:style w:type="paragraph" w:styleId="Ttulo4">
    <w:name w:val="heading 4"/>
    <w:basedOn w:val="Normal"/>
    <w:next w:val="Normal"/>
    <w:link w:val="Ttulo4Car"/>
    <w:uiPriority w:val="99"/>
    <w:qFormat/>
    <w:rsid w:val="002F458D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2F458D"/>
    <w:pPr>
      <w:spacing w:before="200" w:after="0"/>
      <w:outlineLvl w:val="4"/>
    </w:pPr>
    <w:rPr>
      <w:b/>
      <w:bCs/>
      <w:color w:val="775F55"/>
      <w:spacing w:val="10"/>
    </w:rPr>
  </w:style>
  <w:style w:type="paragraph" w:styleId="Ttulo6">
    <w:name w:val="heading 6"/>
    <w:basedOn w:val="Normal"/>
    <w:next w:val="Normal"/>
    <w:link w:val="Ttulo6Car"/>
    <w:uiPriority w:val="99"/>
    <w:qFormat/>
    <w:rsid w:val="002F458D"/>
    <w:pPr>
      <w:spacing w:after="0"/>
      <w:outlineLvl w:val="5"/>
    </w:pPr>
    <w:rPr>
      <w:b/>
      <w:bCs/>
      <w:color w:val="DD8047"/>
      <w:spacing w:val="10"/>
    </w:rPr>
  </w:style>
  <w:style w:type="paragraph" w:styleId="Ttulo7">
    <w:name w:val="heading 7"/>
    <w:basedOn w:val="Normal"/>
    <w:next w:val="Normal"/>
    <w:link w:val="Ttulo7Car"/>
    <w:uiPriority w:val="99"/>
    <w:qFormat/>
    <w:rsid w:val="002F458D"/>
    <w:pPr>
      <w:spacing w:after="0"/>
      <w:outlineLvl w:val="6"/>
    </w:pPr>
    <w:rPr>
      <w:smallCaps/>
      <w:color w:val="000000"/>
      <w:spacing w:val="10"/>
    </w:rPr>
  </w:style>
  <w:style w:type="paragraph" w:styleId="Ttulo8">
    <w:name w:val="heading 8"/>
    <w:basedOn w:val="Normal"/>
    <w:next w:val="Normal"/>
    <w:link w:val="Ttulo8Car"/>
    <w:uiPriority w:val="99"/>
    <w:qFormat/>
    <w:rsid w:val="002F458D"/>
    <w:pPr>
      <w:spacing w:after="0"/>
      <w:outlineLvl w:val="7"/>
    </w:pPr>
    <w:rPr>
      <w:b/>
      <w:bCs/>
      <w:i/>
      <w:iCs/>
      <w:color w:val="94B6D2"/>
      <w:spacing w:val="10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2F458D"/>
    <w:pPr>
      <w:spacing w:after="0"/>
      <w:outlineLvl w:val="8"/>
    </w:pPr>
    <w:rPr>
      <w:b/>
      <w:bCs/>
      <w:caps/>
      <w:color w:val="A5AB81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DC306F"/>
    <w:rPr>
      <w:rFonts w:ascii="Arial Narrow" w:hAnsi="Arial Narrow" w:cs="Times New Roman"/>
      <w:caps/>
      <w:color w:val="775F55"/>
      <w:sz w:val="32"/>
      <w:szCs w:val="32"/>
      <w:lang w:val="es-ES"/>
    </w:rPr>
  </w:style>
  <w:style w:type="character" w:customStyle="1" w:styleId="Ttulo2Car">
    <w:name w:val="Título 2 Car"/>
    <w:link w:val="Ttulo2"/>
    <w:uiPriority w:val="99"/>
    <w:locked/>
    <w:rsid w:val="002F458D"/>
    <w:rPr>
      <w:rFonts w:cs="Times New Roman"/>
      <w:b/>
      <w:bCs/>
      <w:color w:val="94B6D2"/>
      <w:spacing w:val="20"/>
      <w:sz w:val="28"/>
      <w:szCs w:val="28"/>
    </w:rPr>
  </w:style>
  <w:style w:type="character" w:customStyle="1" w:styleId="Ttulo3Car">
    <w:name w:val="Título 3 Car"/>
    <w:link w:val="Ttulo3"/>
    <w:uiPriority w:val="99"/>
    <w:locked/>
    <w:rsid w:val="002F458D"/>
    <w:rPr>
      <w:rFonts w:cs="Times New Roman"/>
      <w:b/>
      <w:bCs/>
      <w:color w:val="000000"/>
      <w:spacing w:val="10"/>
      <w:sz w:val="23"/>
    </w:rPr>
  </w:style>
  <w:style w:type="character" w:customStyle="1" w:styleId="Ttulo4Car">
    <w:name w:val="Título 4 Car"/>
    <w:link w:val="Ttulo4"/>
    <w:uiPriority w:val="99"/>
    <w:locked/>
    <w:rsid w:val="002F458D"/>
    <w:rPr>
      <w:rFonts w:cs="Times New Roman"/>
      <w:caps/>
      <w:spacing w:val="14"/>
    </w:rPr>
  </w:style>
  <w:style w:type="character" w:customStyle="1" w:styleId="Ttulo5Car">
    <w:name w:val="Título 5 Car"/>
    <w:link w:val="Ttulo5"/>
    <w:uiPriority w:val="99"/>
    <w:locked/>
    <w:rsid w:val="002F458D"/>
    <w:rPr>
      <w:rFonts w:cs="Times New Roman"/>
      <w:b/>
      <w:bCs/>
      <w:color w:val="775F55"/>
      <w:spacing w:val="10"/>
      <w:sz w:val="23"/>
    </w:rPr>
  </w:style>
  <w:style w:type="character" w:customStyle="1" w:styleId="Ttulo6Car">
    <w:name w:val="Título 6 Car"/>
    <w:link w:val="Ttulo6"/>
    <w:uiPriority w:val="99"/>
    <w:locked/>
    <w:rsid w:val="002F458D"/>
    <w:rPr>
      <w:rFonts w:cs="Times New Roman"/>
      <w:b/>
      <w:bCs/>
      <w:color w:val="DD8047"/>
      <w:spacing w:val="10"/>
      <w:sz w:val="23"/>
    </w:rPr>
  </w:style>
  <w:style w:type="character" w:customStyle="1" w:styleId="Ttulo7Car">
    <w:name w:val="Título 7 Car"/>
    <w:link w:val="Ttulo7"/>
    <w:uiPriority w:val="99"/>
    <w:locked/>
    <w:rsid w:val="002F458D"/>
    <w:rPr>
      <w:rFonts w:cs="Times New Roman"/>
      <w:smallCaps/>
      <w:color w:val="000000"/>
      <w:spacing w:val="10"/>
      <w:sz w:val="23"/>
    </w:rPr>
  </w:style>
  <w:style w:type="character" w:customStyle="1" w:styleId="Ttulo8Car">
    <w:name w:val="Título 8 Car"/>
    <w:link w:val="Ttulo8"/>
    <w:uiPriority w:val="99"/>
    <w:semiHidden/>
    <w:locked/>
    <w:rsid w:val="002F458D"/>
    <w:rPr>
      <w:rFonts w:cs="Times New Roman"/>
      <w:b/>
      <w:bCs/>
      <w:i/>
      <w:iCs/>
      <w:color w:val="94B6D2"/>
      <w:spacing w:val="10"/>
      <w:sz w:val="24"/>
      <w:szCs w:val="24"/>
    </w:rPr>
  </w:style>
  <w:style w:type="character" w:customStyle="1" w:styleId="Ttulo9Car">
    <w:name w:val="Título 9 Car"/>
    <w:link w:val="Ttulo9"/>
    <w:uiPriority w:val="99"/>
    <w:semiHidden/>
    <w:locked/>
    <w:rsid w:val="002F458D"/>
    <w:rPr>
      <w:rFonts w:cs="Times New Roman"/>
      <w:b/>
      <w:bCs/>
      <w:caps/>
      <w:color w:val="A5AB81"/>
      <w:spacing w:val="40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2F458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2F458D"/>
    <w:rPr>
      <w:rFonts w:cs="Times New Roman"/>
      <w:sz w:val="23"/>
    </w:rPr>
  </w:style>
  <w:style w:type="paragraph" w:styleId="Encabezado">
    <w:name w:val="header"/>
    <w:basedOn w:val="Normal"/>
    <w:link w:val="EncabezadoCar"/>
    <w:uiPriority w:val="99"/>
    <w:rsid w:val="002F458D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locked/>
    <w:rsid w:val="002F458D"/>
    <w:rPr>
      <w:rFonts w:cs="Times New Roman"/>
      <w:sz w:val="23"/>
    </w:rPr>
  </w:style>
  <w:style w:type="paragraph" w:customStyle="1" w:styleId="Sombreadomedio2-nfasis31">
    <w:name w:val="Sombreado medio 2 - Énfasis 31"/>
    <w:basedOn w:val="Normal"/>
    <w:link w:val="Sombreadomedio2-nfasis3Car"/>
    <w:uiPriority w:val="99"/>
    <w:qFormat/>
    <w:rsid w:val="002F458D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bCs/>
      <w:color w:val="DD8047"/>
    </w:rPr>
  </w:style>
  <w:style w:type="character" w:customStyle="1" w:styleId="Sombreadomedio2-nfasis3Car">
    <w:name w:val="Sombreado medio 2 - Énfasis 3 Car"/>
    <w:link w:val="Sombreadomedio2-nfasis31"/>
    <w:uiPriority w:val="99"/>
    <w:locked/>
    <w:rsid w:val="002F458D"/>
    <w:rPr>
      <w:rFonts w:cs="Times New Roman"/>
      <w:b/>
      <w:bCs/>
      <w:color w:val="DD8047"/>
      <w:sz w:val="23"/>
      <w:shd w:val="clear" w:color="auto" w:fill="FFFFFF"/>
    </w:rPr>
  </w:style>
  <w:style w:type="paragraph" w:styleId="Subttulo">
    <w:name w:val="Subtitle"/>
    <w:basedOn w:val="Normal"/>
    <w:link w:val="SubttuloCar"/>
    <w:uiPriority w:val="99"/>
    <w:qFormat/>
    <w:rsid w:val="002F458D"/>
    <w:pPr>
      <w:spacing w:after="720" w:line="240" w:lineRule="auto"/>
    </w:pPr>
    <w:rPr>
      <w:rFonts w:ascii="Tw Cen MT" w:hAnsi="Tw Cen MT"/>
      <w:b/>
      <w:bCs/>
      <w:caps/>
      <w:color w:val="DD8047"/>
      <w:spacing w:val="50"/>
      <w:szCs w:val="24"/>
    </w:rPr>
  </w:style>
  <w:style w:type="character" w:customStyle="1" w:styleId="SubttuloCar">
    <w:name w:val="Subtítulo Car"/>
    <w:link w:val="Subttulo"/>
    <w:uiPriority w:val="99"/>
    <w:locked/>
    <w:rsid w:val="002F458D"/>
    <w:rPr>
      <w:rFonts w:ascii="Tw Cen MT" w:hAnsi="Tw Cen MT" w:cs="Times New Roman"/>
      <w:b/>
      <w:bCs/>
      <w:caps/>
      <w:color w:val="DD8047"/>
      <w:spacing w:val="50"/>
      <w:sz w:val="24"/>
      <w:szCs w:val="24"/>
    </w:rPr>
  </w:style>
  <w:style w:type="paragraph" w:styleId="Ttulo">
    <w:name w:val="Title"/>
    <w:basedOn w:val="Normal"/>
    <w:link w:val="TtuloCar"/>
    <w:uiPriority w:val="99"/>
    <w:qFormat/>
    <w:rsid w:val="002F458D"/>
    <w:pPr>
      <w:spacing w:after="0" w:line="240" w:lineRule="auto"/>
    </w:pPr>
    <w:rPr>
      <w:color w:val="775F55"/>
      <w:sz w:val="72"/>
      <w:szCs w:val="72"/>
    </w:rPr>
  </w:style>
  <w:style w:type="character" w:customStyle="1" w:styleId="TtuloCar">
    <w:name w:val="Título Car"/>
    <w:link w:val="Ttulo"/>
    <w:uiPriority w:val="99"/>
    <w:locked/>
    <w:rsid w:val="002F458D"/>
    <w:rPr>
      <w:rFonts w:cs="Times New Roman"/>
      <w:color w:val="775F55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rsid w:val="002F458D"/>
    <w:rPr>
      <w:rFonts w:eastAsia="Times New Roman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F458D"/>
    <w:rPr>
      <w:rFonts w:eastAsia="Times New Roman" w:hAnsi="Tahoma" w:cs="Times New Roman"/>
      <w:sz w:val="16"/>
      <w:szCs w:val="16"/>
      <w:lang w:val="es-ES"/>
    </w:rPr>
  </w:style>
  <w:style w:type="character" w:customStyle="1" w:styleId="Ttulodelibro">
    <w:name w:val="Título de libro"/>
    <w:uiPriority w:val="99"/>
    <w:qFormat/>
    <w:rsid w:val="002F458D"/>
    <w:rPr>
      <w:rFonts w:ascii="Tw Cen MT" w:hAnsi="Tw Cen MT" w:cs="Times New Roman"/>
      <w:i/>
      <w:iCs/>
      <w:color w:val="775F55"/>
      <w:sz w:val="23"/>
      <w:szCs w:val="23"/>
      <w:lang w:val="es-ES"/>
    </w:rPr>
  </w:style>
  <w:style w:type="paragraph" w:styleId="Descripcin">
    <w:name w:val="caption"/>
    <w:basedOn w:val="Normal"/>
    <w:next w:val="Normal"/>
    <w:uiPriority w:val="99"/>
    <w:qFormat/>
    <w:rsid w:val="002F458D"/>
    <w:rPr>
      <w:b/>
      <w:bCs/>
      <w:caps/>
      <w:sz w:val="16"/>
      <w:szCs w:val="16"/>
    </w:rPr>
  </w:style>
  <w:style w:type="character" w:styleId="nfasis">
    <w:name w:val="Emphasis"/>
    <w:uiPriority w:val="99"/>
    <w:qFormat/>
    <w:rsid w:val="002F458D"/>
    <w:rPr>
      <w:rFonts w:ascii="Tw Cen MT" w:hAnsi="Tw Cen MT" w:cs="Times New Roman"/>
      <w:b/>
      <w:i/>
      <w:color w:val="775F55"/>
      <w:spacing w:val="10"/>
      <w:sz w:val="23"/>
      <w:lang w:val="es-ES"/>
    </w:rPr>
  </w:style>
  <w:style w:type="character" w:styleId="Hipervnculo">
    <w:name w:val="Hyperlink"/>
    <w:uiPriority w:val="99"/>
    <w:semiHidden/>
    <w:rsid w:val="002F458D"/>
    <w:rPr>
      <w:rFonts w:cs="Times New Roman"/>
      <w:color w:val="F7B615"/>
      <w:u w:val="single"/>
    </w:rPr>
  </w:style>
  <w:style w:type="character" w:customStyle="1" w:styleId="nfasisintenso1">
    <w:name w:val="Énfasis intenso1"/>
    <w:uiPriority w:val="99"/>
    <w:qFormat/>
    <w:rsid w:val="002F458D"/>
    <w:rPr>
      <w:rFonts w:ascii="Tw Cen MT" w:hAnsi="Tw Cen MT" w:cs="Times New Roman"/>
      <w:b/>
      <w:bCs/>
      <w:color w:val="DD8047"/>
      <w:spacing w:val="10"/>
      <w:w w:val="100"/>
      <w:kern w:val="0"/>
      <w:position w:val="0"/>
      <w:sz w:val="23"/>
      <w:vertAlign w:val="baseline"/>
    </w:rPr>
  </w:style>
  <w:style w:type="character" w:customStyle="1" w:styleId="Referenciaintensa1">
    <w:name w:val="Referencia intensa1"/>
    <w:uiPriority w:val="99"/>
    <w:qFormat/>
    <w:rsid w:val="002F458D"/>
    <w:rPr>
      <w:rFonts w:ascii="Tw Cen MT" w:hAnsi="Tw Cen MT" w:cs="Times New Roman"/>
      <w:b/>
      <w:bCs/>
      <w:caps/>
      <w:color w:val="94B6D2"/>
      <w:spacing w:val="10"/>
      <w:w w:val="100"/>
      <w:position w:val="0"/>
      <w:sz w:val="20"/>
      <w:szCs w:val="20"/>
      <w:u w:val="single" w:color="94B6D2"/>
    </w:rPr>
  </w:style>
  <w:style w:type="paragraph" w:styleId="Lista">
    <w:name w:val="List"/>
    <w:basedOn w:val="Normal"/>
    <w:uiPriority w:val="99"/>
    <w:semiHidden/>
    <w:rsid w:val="002F458D"/>
    <w:pPr>
      <w:ind w:left="360" w:hanging="360"/>
    </w:pPr>
  </w:style>
  <w:style w:type="paragraph" w:styleId="Lista2">
    <w:name w:val="List 2"/>
    <w:basedOn w:val="Normal"/>
    <w:uiPriority w:val="99"/>
    <w:semiHidden/>
    <w:rsid w:val="002F458D"/>
    <w:pPr>
      <w:ind w:left="720" w:hanging="360"/>
    </w:pPr>
  </w:style>
  <w:style w:type="paragraph" w:styleId="Listaconvietas">
    <w:name w:val="List Bullet"/>
    <w:basedOn w:val="Normal"/>
    <w:uiPriority w:val="99"/>
    <w:rsid w:val="0059416F"/>
    <w:pPr>
      <w:numPr>
        <w:numId w:val="5"/>
      </w:numPr>
    </w:pPr>
    <w:rPr>
      <w:szCs w:val="24"/>
    </w:rPr>
  </w:style>
  <w:style w:type="paragraph" w:styleId="Listaconvietas2">
    <w:name w:val="List Bullet 2"/>
    <w:basedOn w:val="Normal"/>
    <w:uiPriority w:val="99"/>
    <w:rsid w:val="00287848"/>
    <w:pPr>
      <w:numPr>
        <w:numId w:val="1"/>
      </w:numPr>
      <w:tabs>
        <w:tab w:val="clear" w:pos="360"/>
      </w:tabs>
      <w:spacing w:before="120"/>
      <w:ind w:left="720"/>
      <w:contextualSpacing/>
    </w:pPr>
    <w:rPr>
      <w:rFonts w:eastAsia="Times New Roman"/>
    </w:rPr>
  </w:style>
  <w:style w:type="paragraph" w:styleId="Listaconvietas3">
    <w:name w:val="List Bullet 3"/>
    <w:basedOn w:val="Normal"/>
    <w:uiPriority w:val="99"/>
    <w:rsid w:val="0059416F"/>
    <w:pPr>
      <w:numPr>
        <w:numId w:val="2"/>
      </w:numPr>
      <w:ind w:left="1069"/>
    </w:pPr>
    <w:rPr>
      <w:rFonts w:eastAsia="Times New Roman"/>
    </w:rPr>
  </w:style>
  <w:style w:type="paragraph" w:styleId="Listaconvietas4">
    <w:name w:val="List Bullet 4"/>
    <w:basedOn w:val="Normal"/>
    <w:uiPriority w:val="99"/>
    <w:rsid w:val="002F458D"/>
    <w:pPr>
      <w:numPr>
        <w:numId w:val="3"/>
      </w:numPr>
      <w:ind w:left="1440"/>
    </w:pPr>
    <w:rPr>
      <w:caps/>
      <w:spacing w:val="4"/>
    </w:rPr>
  </w:style>
  <w:style w:type="paragraph" w:styleId="Listaconvietas5">
    <w:name w:val="List Bullet 5"/>
    <w:basedOn w:val="Normal"/>
    <w:uiPriority w:val="99"/>
    <w:rsid w:val="002F458D"/>
    <w:pPr>
      <w:ind w:left="1584" w:hanging="360"/>
    </w:pPr>
  </w:style>
  <w:style w:type="paragraph" w:customStyle="1" w:styleId="Cuadrculaclara-nfasis31">
    <w:name w:val="Cuadrícula clara - Énfasis 31"/>
    <w:basedOn w:val="Normal"/>
    <w:uiPriority w:val="99"/>
    <w:qFormat/>
    <w:rsid w:val="002F458D"/>
    <w:pPr>
      <w:ind w:left="720"/>
      <w:contextualSpacing/>
    </w:pPr>
  </w:style>
  <w:style w:type="paragraph" w:customStyle="1" w:styleId="Cuadrculamedia2-nfasis11">
    <w:name w:val="Cuadrícula media 2 - Énfasis 11"/>
    <w:basedOn w:val="Normal"/>
    <w:link w:val="Cuadrculamedia2-nfasis1Car"/>
    <w:uiPriority w:val="99"/>
    <w:qFormat/>
    <w:rsid w:val="002F458D"/>
    <w:pPr>
      <w:spacing w:after="0" w:line="240" w:lineRule="auto"/>
    </w:pPr>
  </w:style>
  <w:style w:type="paragraph" w:customStyle="1" w:styleId="Sombreadomedio1-nfasis31">
    <w:name w:val="Sombreado medio 1 - Énfasis 31"/>
    <w:basedOn w:val="Normal"/>
    <w:link w:val="Sombreadomedio1-nfasis3Car"/>
    <w:uiPriority w:val="99"/>
    <w:qFormat/>
    <w:rsid w:val="002F458D"/>
    <w:rPr>
      <w:i/>
      <w:iCs/>
      <w:smallCaps/>
      <w:color w:val="775F55"/>
      <w:spacing w:val="6"/>
    </w:rPr>
  </w:style>
  <w:style w:type="character" w:customStyle="1" w:styleId="Sombreadomedio1-nfasis3Car">
    <w:name w:val="Sombreado medio 1 - Énfasis 3 Car"/>
    <w:link w:val="Sombreadomedio1-nfasis31"/>
    <w:uiPriority w:val="99"/>
    <w:locked/>
    <w:rsid w:val="002F458D"/>
    <w:rPr>
      <w:rFonts w:cs="Times New Roman"/>
      <w:i/>
      <w:iCs/>
      <w:smallCaps/>
      <w:color w:val="775F55"/>
      <w:spacing w:val="6"/>
      <w:sz w:val="23"/>
    </w:rPr>
  </w:style>
  <w:style w:type="character" w:styleId="Textoennegrita">
    <w:name w:val="Strong"/>
    <w:uiPriority w:val="99"/>
    <w:qFormat/>
    <w:rsid w:val="002F458D"/>
    <w:rPr>
      <w:rFonts w:ascii="Tw Cen MT" w:hAnsi="Tw Cen MT" w:cs="Times New Roman"/>
      <w:b/>
      <w:color w:val="DD8047"/>
      <w:sz w:val="23"/>
      <w:lang w:val="es-ES"/>
    </w:rPr>
  </w:style>
  <w:style w:type="character" w:customStyle="1" w:styleId="nfasissutil1">
    <w:name w:val="Énfasis sutil1"/>
    <w:uiPriority w:val="99"/>
    <w:qFormat/>
    <w:rsid w:val="002F458D"/>
    <w:rPr>
      <w:rFonts w:ascii="Tw Cen MT" w:hAnsi="Tw Cen MT" w:cs="Times New Roman"/>
      <w:i/>
      <w:iCs/>
      <w:sz w:val="23"/>
    </w:rPr>
  </w:style>
  <w:style w:type="character" w:customStyle="1" w:styleId="Referenciasutil1">
    <w:name w:val="Referencia sutil1"/>
    <w:uiPriority w:val="99"/>
    <w:qFormat/>
    <w:rsid w:val="002F458D"/>
    <w:rPr>
      <w:rFonts w:ascii="Tw Cen MT" w:hAnsi="Tw Cen MT" w:cs="Times New Roman"/>
      <w:b/>
      <w:bCs/>
      <w:i/>
      <w:iCs/>
      <w:color w:val="775F55"/>
      <w:sz w:val="23"/>
    </w:rPr>
  </w:style>
  <w:style w:type="table" w:styleId="Tablaconcuadrcula">
    <w:name w:val="Table Grid"/>
    <w:basedOn w:val="Tablanormal"/>
    <w:uiPriority w:val="99"/>
    <w:rsid w:val="002F458D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nsangra">
    <w:name w:val="table of authorities"/>
    <w:basedOn w:val="Normal"/>
    <w:next w:val="Normal"/>
    <w:uiPriority w:val="99"/>
    <w:semiHidden/>
    <w:rsid w:val="002F458D"/>
    <w:pPr>
      <w:ind w:left="220" w:hanging="220"/>
    </w:pPr>
  </w:style>
  <w:style w:type="paragraph" w:styleId="TDC1">
    <w:name w:val="toc 1"/>
    <w:basedOn w:val="Normal"/>
    <w:next w:val="Normal"/>
    <w:autoRedefine/>
    <w:uiPriority w:val="99"/>
    <w:semiHidden/>
    <w:rsid w:val="002F458D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/>
    </w:rPr>
  </w:style>
  <w:style w:type="paragraph" w:styleId="TDC2">
    <w:name w:val="toc 2"/>
    <w:basedOn w:val="Normal"/>
    <w:next w:val="Normal"/>
    <w:autoRedefine/>
    <w:uiPriority w:val="99"/>
    <w:semiHidden/>
    <w:rsid w:val="002F458D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rsid w:val="002F458D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rsid w:val="002F458D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rsid w:val="002F458D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rsid w:val="002F458D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rsid w:val="002F458D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rsid w:val="002F458D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rsid w:val="002F458D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Cuadrculamedia2-nfasis1Car">
    <w:name w:val="Cuadrícula media 2 - Énfasis 1 Car"/>
    <w:link w:val="Cuadrculamedia2-nfasis11"/>
    <w:uiPriority w:val="99"/>
    <w:locked/>
    <w:rsid w:val="002F458D"/>
    <w:rPr>
      <w:rFonts w:cs="Times New Roman"/>
      <w:sz w:val="23"/>
    </w:rPr>
  </w:style>
  <w:style w:type="paragraph" w:customStyle="1" w:styleId="Encabezadopar">
    <w:name w:val="Encabezado par"/>
    <w:basedOn w:val="Normal"/>
    <w:uiPriority w:val="99"/>
    <w:semiHidden/>
    <w:rsid w:val="002F458D"/>
    <w:pPr>
      <w:pBdr>
        <w:bottom w:val="single" w:sz="4" w:space="1" w:color="94B6D2"/>
      </w:pBdr>
      <w:spacing w:after="0" w:line="240" w:lineRule="auto"/>
    </w:pPr>
    <w:rPr>
      <w:b/>
      <w:bCs/>
      <w:color w:val="775F55"/>
      <w:sz w:val="20"/>
    </w:rPr>
  </w:style>
  <w:style w:type="paragraph" w:customStyle="1" w:styleId="Piedepginapar">
    <w:name w:val="Pie de página par"/>
    <w:basedOn w:val="Normal"/>
    <w:uiPriority w:val="99"/>
    <w:semiHidden/>
    <w:rsid w:val="002F458D"/>
    <w:pPr>
      <w:pBdr>
        <w:top w:val="single" w:sz="4" w:space="1" w:color="94B6D2"/>
      </w:pBdr>
    </w:pPr>
    <w:rPr>
      <w:color w:val="775F55"/>
      <w:sz w:val="20"/>
      <w:szCs w:val="20"/>
    </w:rPr>
  </w:style>
  <w:style w:type="paragraph" w:customStyle="1" w:styleId="Encabezadoimpar">
    <w:name w:val="Encabezado impar"/>
    <w:basedOn w:val="Normal"/>
    <w:uiPriority w:val="99"/>
    <w:semiHidden/>
    <w:rsid w:val="002F458D"/>
    <w:pPr>
      <w:pBdr>
        <w:bottom w:val="single" w:sz="4" w:space="1" w:color="94B6D2"/>
      </w:pBdr>
      <w:spacing w:after="0" w:line="240" w:lineRule="auto"/>
      <w:jc w:val="right"/>
    </w:pPr>
    <w:rPr>
      <w:b/>
      <w:bCs/>
      <w:color w:val="775F55"/>
      <w:sz w:val="20"/>
    </w:rPr>
  </w:style>
  <w:style w:type="paragraph" w:customStyle="1" w:styleId="Piedepginaimpar">
    <w:name w:val="Pie de página impar"/>
    <w:basedOn w:val="Normal"/>
    <w:uiPriority w:val="99"/>
    <w:semiHidden/>
    <w:rsid w:val="002F458D"/>
    <w:pPr>
      <w:pBdr>
        <w:top w:val="single" w:sz="4" w:space="1" w:color="94B6D2"/>
      </w:pBdr>
      <w:jc w:val="right"/>
    </w:pPr>
    <w:rPr>
      <w:color w:val="775F55"/>
      <w:sz w:val="20"/>
      <w:szCs w:val="20"/>
    </w:rPr>
  </w:style>
  <w:style w:type="character" w:customStyle="1" w:styleId="Cuadrculamedia1-nfasis11">
    <w:name w:val="Cuadrícula media 1 - Énfasis 11"/>
    <w:uiPriority w:val="99"/>
    <w:semiHidden/>
    <w:rsid w:val="002F458D"/>
    <w:rPr>
      <w:rFonts w:cs="Times New Roman"/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rsid w:val="00CC3EB8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link w:val="Textonotapie"/>
    <w:uiPriority w:val="99"/>
    <w:semiHidden/>
    <w:locked/>
    <w:rsid w:val="00CC3EB8"/>
    <w:rPr>
      <w:rFonts w:ascii="Arial Narrow" w:hAnsi="Arial Narrow" w:cs="Times New Roman"/>
      <w:sz w:val="24"/>
      <w:szCs w:val="24"/>
      <w:lang w:val="es-ES"/>
    </w:rPr>
  </w:style>
  <w:style w:type="character" w:styleId="Refdenotaalpie">
    <w:name w:val="footnote reference"/>
    <w:uiPriority w:val="99"/>
    <w:semiHidden/>
    <w:rsid w:val="00CC3EB8"/>
    <w:rPr>
      <w:rFonts w:cs="Times New Roman"/>
      <w:vertAlign w:val="superscript"/>
    </w:rPr>
  </w:style>
  <w:style w:type="character" w:styleId="Refdecomentario">
    <w:name w:val="annotation reference"/>
    <w:uiPriority w:val="99"/>
    <w:semiHidden/>
    <w:rsid w:val="00C17F56"/>
    <w:rPr>
      <w:rFonts w:cs="Times New Roman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17F56"/>
    <w:pPr>
      <w:spacing w:line="240" w:lineRule="auto"/>
    </w:pPr>
    <w:rPr>
      <w:szCs w:val="24"/>
    </w:rPr>
  </w:style>
  <w:style w:type="character" w:customStyle="1" w:styleId="TextocomentarioCar">
    <w:name w:val="Texto comentario Car"/>
    <w:link w:val="Textocomentario"/>
    <w:uiPriority w:val="99"/>
    <w:semiHidden/>
    <w:locked/>
    <w:rsid w:val="00C17F56"/>
    <w:rPr>
      <w:rFonts w:ascii="Arial Narrow" w:hAnsi="Arial Narrow" w:cs="Times New Roman"/>
      <w:sz w:val="24"/>
      <w:szCs w:val="24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17F56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C17F56"/>
    <w:rPr>
      <w:rFonts w:ascii="Arial Narrow" w:hAnsi="Arial Narrow" w:cs="Times New Roman"/>
      <w:b/>
      <w:bCs/>
      <w:sz w:val="20"/>
      <w:szCs w:val="20"/>
      <w:lang w:val="es-ES"/>
    </w:rPr>
  </w:style>
  <w:style w:type="numbering" w:customStyle="1" w:styleId="Estilodelistamediano">
    <w:name w:val="Estilo de lista mediano"/>
    <w:rsid w:val="00A02AD1"/>
    <w:pPr>
      <w:numPr>
        <w:numId w:val="4"/>
      </w:numPr>
    </w:pPr>
  </w:style>
  <w:style w:type="paragraph" w:customStyle="1" w:styleId="ColorfulList-Accent11">
    <w:name w:val="Colorful List - Accent 11"/>
    <w:basedOn w:val="Normal"/>
    <w:uiPriority w:val="72"/>
    <w:qFormat/>
    <w:rsid w:val="005559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locked/>
    <w:rsid w:val="006341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7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customXml" Target="ink/ink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customXml" Target="ink/ink1.xml"/><Relationship Id="rId23" Type="http://schemas.openxmlformats.org/officeDocument/2006/relationships/image" Target="media/image8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customXml" Target="ink/ink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reno\Desktop\PlantillaDoc-ArquitecturasRedesI-ArialNarrow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19:31:00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1127 134 24575,'-5'1'0,"-1"-1"0,-1-3 0,-6-4 0,-9-4 0,-7-3 0,-6-2 0,5 3 0,-6 0 0,4 3 0,-5 0 0,-3 0 0,10 2 0,-4 0 0,8 2 0,5 2 0,0 2 0,2 2 0,-1 0 0,-1 0 0,3 0 0,1 0 0,-1 0 0,-3 1 0,-4 1 0,1 0 0,-5 1 0,-5 0 0,-3 0 0,-5 1 0,9-1 0,-1 2 0,-4 2 0,2 0 0,-3 0 0,9 0 0,7-2 0,5-1 0,7-1 0,3-1 0,1 1 0,1-1 0,-1 3 0,1-1 0,-1 2 0,-1 2 0,1 0 0,-2 1 0,0 2 0,2-2 0,0 0 0,3-1 0,1-1 0,0 3 0,0 0 0,-1 2 0,1-2 0,0 1 0,1 1 0,0-2 0,1 2 0,1-1 0,0-2 0,0 2 0,0-3 0,0 1 0,1 0 0,1-2 0,0 1 0,1 0 0,0-1 0,2 2 0,-1-1 0,3 1 0,1 1 0,1 0 0,0 1 0,-2-2 0,-1-1 0,0-2 0,0 0 0,0-1 0,0-1 0,1 0 0,-2 0 0,2 0 0,0 1 0,1-2 0,-1 1 0,0-1 0,-1 1 0,0 1 0,-1-2 0,0 1 0,1 0 0,1 0 0,1 1 0,0-1 0,1-1 0,0 0 0,0 0 0,1 1 0,-1-1 0,-2 0 0,2 0 0,-1 0 0,1 0 0,-1-1 0,-1 0 0,-2-1 0,0-1 0,0 1 0,1 0 0,-1 0 0,1 0 0,-1 0 0,0 0 0,0 0 0,1 1 0,3 0 0,5 0 0,1 1 0,1-1 0,0 0 0,-1-1 0,1 0 0,-3 0 0,0 1 0,-1-1 0,-4 0 0,-1 0 0,-4-1 0,-1 0 0,1 0 0,3 0 0,2 1 0,3 0 0,-1 1 0,3 0 0,3 0 0,1 0 0,2 1 0,-4-1 0,-2-1 0,-2 0 0,-3-1 0,0 0 0,-3 0 0,1 0 0,1 0 0,-1 0 0,3 0 0,3 1 0,3 0 0,2 0 0,-3 0 0,-1-1 0,-4 1 0,-1-1 0,-1 1 0,-3 0 0,0-1 0,1 0 0,0 0 0,2 0 0,0 0 0,2 0 0,3 0 0,2 0 0,3 0 0,1 0 0,-2 0 0,-3 0 0,-5 0 0,-3 0 0,-3 0 0,0 0 0,1 0 0,1 1 0,2-1 0,1 1 0,0 0 0,3-1 0,4 1 0,3-1 0,2 1 0,-4 0 0,-2 0 0,-3-1 0,-4 0 0,0 0 0,-2 0 0,0 0 0,1-1 0,0 1 0,0-2 0,2-1 0,1 0 0,1-2 0,0 1 0,0 0 0,0 0 0,-1 0 0,1 0 0,-3 0 0,-1 0 0,0-1 0,-2 1 0,1-1 0,0 1 0,-1-1 0,1 1 0,-2 0 0,0-1 0,0-2 0,0 0 0,0-2 0,0-2 0,-1 1 0,1-2 0,-1 1 0,-1 1 0,0 2 0,0 1 0,0 2 0,0 1 0,0 0 0,0 1 0,0 0 0,0-1 0,0 0 0,-1 0 0,-1 0 0,0-1 0,-1 0 0,-1-1 0,0 1 0,0-2 0,-2 1 0,1 0 0,-2-1 0,0 1 0,-4-3 0,-7-5 0,-3-3 0,-5-3 0,6 4 0,-1 2 0,1 1 0,2 1 0,-2 0 0,4 3 0,3 2 0,1 1 0,3 1 0,2 1 0,1 1 0,1 1 0,1 0 0,1 0 0,0 1 0,2 0 0,0 0 0,0-1 0,0 0 0,-1 0 0,-1 0 0,0 0 0,1-1 0,-2 0 0,1 0 0,1 1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19:31:03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19:30:44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780 22 24575,'-34'-3'0,"19"2"0,-18-2 0,23 3 0,-3-1 0,-3 0 0,-2 0 0,2 1 0,2-1 0,1 0 0,2 0 0,1 0 0,2 1 0,-1 0 0,-2-1 0,0 1 0,0-2 0,0 2 0,2-1 0,-1 1 0,3 0 0,0-1 0,1 1 0,2-1 0,0 0 0,-1 1 0,0 0 0,-3 0 0,-2 0 0,0 0 0,-2 0 0,2 0 0,-1 0 0,2 1 0,0 0 0,0 0 0,0-1 0,0 0 0,1 0 0,0 0 0,-1 0 0,-2 0 0,-4 0 0,-2 0 0,0 0 0,2 0 0,2 0 0,0 0 0,2 0 0,2 1 0,1 0 0,1-1 0,-1 1 0,1-1 0,1 0 0,0 0 0,1 1 0,1 0 0,1 0 0,2 0 0,-1 0 0,1 0 0,-1-1 0,0 2 0,-1 0 0,0 2 0,-2 0 0,-3 2 0,0 1 0,-2 2 0,0-1 0,2 0 0,1-2 0,3-2 0,1-1 0,0-1 0,1-1 0,0 2 0,0-1 0,1 0 0,0 1 0,0 0 0,-1 0 0,0 0 0,0 0 0,0 0 0,0 0 0,1 0 0,-1 0 0,0-1 0,1 0 0,0 0 0,-1 0 0,0 1 0,0 0 0,0 0 0,1-1 0,-1 2 0,0-1 0,0 1 0,0 1 0,-1-1 0,0 1 0,0 2 0,0-1 0,0 2 0,1 0 0,0 0 0,1-1 0,1-2 0,0-2 0,0 2 0,0-1 0,0 1 0,-1 0 0,0 0 0,0 1 0,1-2 0,0 1 0,0-2 0,0 0 0,0 0 0,0 1 0,0 0 0,0-1 0,0 1 0,0 0 0,-1 1 0,0 1 0,0 0 0,-1-2 0,1 1 0,1-2 0,-1 0 0,1 0 0,0-1 0,0 1 0,0-1 0,0 1 0,0-1 0,0 0 0,0 0 0,0 1 0,0 0 0,0 1 0,1 0 0,0 1 0,1 0 0,0 1 0,0-2 0,1-1 0,0-1 0,-1-1 0,0 0 0,-1 0 0,1-1 0,0 0 0,-1 1 0,1 0 0,1 0 0,1 2 0,0-1 0,1 1 0,2 0 0,-1 0 0,1 0 0,-2-1 0,0 0 0,-1 0 0,0 0 0,0-1 0,0 0 0,-1-1 0,0 0 0,-1 0 0,0 1 0,1 0 0,1-1 0,1 2 0,1-1 0,0 0 0,3 2 0,4 1 0,3 0 0,-2 0 0,-2-1 0,-3-1 0,-2 0 0,-1 0 0,-1-1 0,0-1 0,4 2 0,0 0 0,3 1 0,1 0 0,-1-1 0,1 0 0,-1 0 0,-1 0 0,-2 0 0,0 0 0,-1 0 0,1-1 0,-2 0 0,2 0 0,-1 1 0,1-1 0,2 2 0,-2-1 0,0 0 0,-2 0 0,-1-2 0,0 0 0,-1 0 0,-1 1 0,-1 0 0,0 0 0,0-1 0,0 0 0,1 0 0,2 0 0,0 0 0,1 0 0,2 0 0,0 0 0,4 0 0,1 0 0,3 0 0,1-1 0,-3 0 0,-1 0 0,-1 0 0,0 1 0,-1 0 0,-2 0 0,0 0 0,-1-1 0,-1 0 0,2 0 0,2 1 0,2 0 0,3-1 0,-2 0 0,0 0 0,-1 0 0,-3 0 0,-1 0 0,-5 0 0,-1 0 0,0 0 0,0 0 0,-1 0 0,0 0 0,0 0 0,0 0 0,0 1 0,1 0 0,0 0 0,1-1 0,0-1 0,0-1 0,2-1 0,0-1 0,-1 0 0,2-2 0,0-1 0,0 1 0,1-1 0,-3 2 0,-1-1 0,1 0 0,-2-1 0,2-1 0,-1 2 0,-1 0 0,0 0 0,-2 1 0,1-2 0,0-2 0,-1 1 0,0-1 0,0 3 0,-1 2 0,-1 0 0,1 1 0,-1 1 0,1 0 0,0 1 0,-1-1 0,1 2 0,-1-1 0,0 0 0,0 0 0,0 0 0,0-1 0,0 1 0,0-2 0,0 1 0,-1-1 0,0 0 0,0 0 0,0-1 0,0 1 0,-1-1 0,0 0 0,0 0 0,0-1 0,0 1 0,0 0 0,0 0 0,-1 0 0,0 0 0,-1-1 0,0-1 0,0 0 0,0 1 0,0 1 0,1 1 0,0 0 0,0 2 0,1-1 0,-1 1 0,-1-2 0,0 1 0,-3-3 0,-1-1 0,-1 0 0,-2-1 0,2 3 0,0 0 0,1 0 0,3 1 0,0 2 0,1 0 0,0 1 0,1-1 0,0-1 0,-1 1 0,0 0 0,0 0 0,-2 0 0,2 0 0,-1-1 0,0 1 0,2 0 0,0 0 0,-1 1 0,0 0 0,-1 0 0,1 0 0,0 0 0,0 0 0,-1 0 0,0 0 0,1 1 0,0-1 0,1 0 0,1 0 0,0 1 0,1 0 0,-1 0 0,0 0 0,1 0 0,-1 0 0,0 0 0,1 0 0,-1 0 0,1 0 0,-1 0 0,0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6F1EFD0093F74F8890011FE15E5778" ma:contentTypeVersion="9" ma:contentTypeDescription="Crear nuevo documento." ma:contentTypeScope="" ma:versionID="c0cffe720761131adb8afe6ac7d346cd">
  <xsd:schema xmlns:xsd="http://www.w3.org/2001/XMLSchema" xmlns:xs="http://www.w3.org/2001/XMLSchema" xmlns:p="http://schemas.microsoft.com/office/2006/metadata/properties" xmlns:ns2="53023fc8-a3d2-4edc-9492-b32456410fb3" xmlns:ns3="aa9b6a3d-853d-45fb-af5b-2c63e9fd6d4e" targetNamespace="http://schemas.microsoft.com/office/2006/metadata/properties" ma:root="true" ma:fieldsID="a84829c1de417e108675b807fbd1691b" ns2:_="" ns3:_="">
    <xsd:import namespace="53023fc8-a3d2-4edc-9492-b32456410fb3"/>
    <xsd:import namespace="aa9b6a3d-853d-45fb-af5b-2c63e9fd6d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23fc8-a3d2-4edc-9492-b32456410f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b6a3d-853d-45fb-af5b-2c63e9fd6d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490109-498B-49DA-A564-93B3A151E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023fc8-a3d2-4edc-9492-b32456410fb3"/>
    <ds:schemaRef ds:uri="aa9b6a3d-853d-45fb-af5b-2c63e9fd6d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0A60EC-7D3E-47F9-A3A4-2EFD3C99A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2CE43B-23B5-4163-9B87-01831B58E3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C:\Users\mmoreno\Desktop\PlantillaDoc-ArquitecturasRedesI-ArialNarrow.dotx</Template>
  <TotalTime>90</TotalTime>
  <Pages>4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Arquitecturas de Redes I</vt:lpstr>
    </vt:vector>
  </TitlesOfParts>
  <Company>Microsoft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Arquitecturas de Redes I</dc:title>
  <dc:subject>Aquí el subtitulo</dc:subject>
  <dc:creator>mmoreno</dc:creator>
  <cp:keywords/>
  <cp:lastModifiedBy>Camacho Martín Álvaro</cp:lastModifiedBy>
  <cp:revision>15</cp:revision>
  <cp:lastPrinted>2014-02-14T09:54:00Z</cp:lastPrinted>
  <dcterms:created xsi:type="dcterms:W3CDTF">2020-02-19T11:08:00Z</dcterms:created>
  <dcterms:modified xsi:type="dcterms:W3CDTF">2023-03-08T15:00:00Z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  <property fmtid="{D5CDD505-2E9C-101B-9397-08002B2CF9AE}" pid="4" name="_TemplateID">
    <vt:lpwstr>TC101927453082</vt:lpwstr>
  </property>
  <property fmtid="{D5CDD505-2E9C-101B-9397-08002B2CF9AE}" pid="5" name="ContentTypeId">
    <vt:lpwstr>0x010100526F1EFD0093F74F8890011FE15E5778</vt:lpwstr>
  </property>
</Properties>
</file>